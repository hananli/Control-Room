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1D1" w:rsidRPr="004270C7" w:rsidRDefault="004E51D1" w:rsidP="004E51D1">
      <w:pPr>
        <w:pStyle w:val="a5"/>
        <w:jc w:val="center"/>
        <w:rPr>
          <w:rFonts w:cs="David"/>
          <w:b/>
          <w:bCs/>
          <w:noProof/>
          <w:color w:val="C00000"/>
          <w:rtl/>
        </w:rPr>
      </w:pPr>
      <w:r w:rsidRPr="004270C7">
        <w:rPr>
          <w:rFonts w:cs="David" w:hint="cs"/>
          <w:b/>
          <w:bCs/>
          <w:noProof/>
          <w:color w:val="C00000"/>
          <w:rtl/>
        </w:rPr>
        <w:t xml:space="preserve">מפרט דרישות תוכנה  - </w:t>
      </w:r>
      <w:r w:rsidRPr="004270C7">
        <w:rPr>
          <w:rFonts w:cs="David" w:hint="cs"/>
          <w:b/>
          <w:bCs/>
          <w:noProof/>
          <w:color w:val="C00000"/>
        </w:rPr>
        <w:t>SRS</w:t>
      </w:r>
    </w:p>
    <w:p w:rsidR="004E51D1" w:rsidRPr="006325AF" w:rsidRDefault="004E51D1" w:rsidP="004E51D1">
      <w:pPr>
        <w:pStyle w:val="1"/>
        <w:rPr>
          <w:rFonts w:cs="David"/>
          <w:noProof/>
          <w:color w:val="auto"/>
          <w:rtl/>
        </w:rPr>
      </w:pPr>
      <w:bookmarkStart w:id="0" w:name="_Toc244791904"/>
      <w:bookmarkStart w:id="1" w:name="_Toc275493950"/>
      <w:r w:rsidRPr="006325AF">
        <w:rPr>
          <w:rFonts w:cs="David" w:hint="cs"/>
          <w:noProof/>
          <w:color w:val="auto"/>
          <w:rtl/>
        </w:rPr>
        <w:t>מידע כללי</w:t>
      </w:r>
      <w:bookmarkEnd w:id="0"/>
      <w:bookmarkEnd w:id="1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893"/>
        <w:gridCol w:w="6629"/>
      </w:tblGrid>
      <w:tr w:rsidR="004E51D1" w:rsidRPr="006325AF" w:rsidTr="00082F2B">
        <w:tc>
          <w:tcPr>
            <w:tcW w:w="1893" w:type="dxa"/>
          </w:tcPr>
          <w:p w:rsidR="004E51D1" w:rsidRPr="00367500" w:rsidRDefault="004E51D1" w:rsidP="00082F2B">
            <w:pPr>
              <w:rPr>
                <w:rFonts w:cs="David"/>
                <w:noProof/>
                <w:sz w:val="24"/>
                <w:szCs w:val="24"/>
                <w:rtl/>
              </w:rPr>
            </w:pPr>
            <w:r w:rsidRPr="00367500">
              <w:rPr>
                <w:rFonts w:cs="David" w:hint="cs"/>
                <w:noProof/>
                <w:sz w:val="24"/>
                <w:szCs w:val="24"/>
                <w:rtl/>
              </w:rPr>
              <w:t>שם הפרויקט:</w:t>
            </w:r>
          </w:p>
        </w:tc>
        <w:tc>
          <w:tcPr>
            <w:tcW w:w="6629" w:type="dxa"/>
          </w:tcPr>
          <w:p w:rsidR="004E51D1" w:rsidRPr="00EF4318" w:rsidRDefault="00EF4318" w:rsidP="00EF4318">
            <w:pPr>
              <w:pStyle w:val="a8"/>
              <w:rPr>
                <w:rFonts w:cs="David"/>
                <w:i/>
                <w:iCs w:val="0"/>
                <w:color w:val="auto"/>
                <w:sz w:val="24"/>
                <w:szCs w:val="24"/>
                <w:u w:val="none"/>
                <w:rtl/>
              </w:rPr>
            </w:pPr>
            <w:r w:rsidRPr="00EF4318">
              <w:rPr>
                <w:rFonts w:cs="David"/>
                <w:i/>
                <w:iCs w:val="0"/>
                <w:color w:val="auto"/>
                <w:sz w:val="24"/>
                <w:szCs w:val="24"/>
                <w:u w:val="none"/>
              </w:rPr>
              <w:t>Control-Room</w:t>
            </w:r>
          </w:p>
        </w:tc>
      </w:tr>
      <w:tr w:rsidR="004E51D1" w:rsidRPr="006325AF" w:rsidTr="00082F2B">
        <w:tc>
          <w:tcPr>
            <w:tcW w:w="1893" w:type="dxa"/>
          </w:tcPr>
          <w:p w:rsidR="004E51D1" w:rsidRPr="00367500" w:rsidRDefault="004E51D1" w:rsidP="00082F2B">
            <w:pPr>
              <w:rPr>
                <w:rFonts w:cs="David"/>
                <w:noProof/>
                <w:sz w:val="24"/>
                <w:szCs w:val="24"/>
                <w:rtl/>
              </w:rPr>
            </w:pPr>
            <w:r w:rsidRPr="00367500">
              <w:rPr>
                <w:rFonts w:cs="David" w:hint="cs"/>
                <w:noProof/>
                <w:sz w:val="24"/>
                <w:szCs w:val="24"/>
                <w:rtl/>
              </w:rPr>
              <w:t>צוות הפרויקט</w:t>
            </w:r>
          </w:p>
        </w:tc>
        <w:tc>
          <w:tcPr>
            <w:tcW w:w="6629" w:type="dxa"/>
          </w:tcPr>
          <w:p w:rsidR="004E51D1" w:rsidRPr="00367500" w:rsidRDefault="00EF4318" w:rsidP="00082F2B">
            <w:pPr>
              <w:pStyle w:val="a8"/>
              <w:rPr>
                <w:rFonts w:cs="David"/>
                <w:i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cs="David" w:hint="cs"/>
                <w:i/>
                <w:iCs w:val="0"/>
                <w:color w:val="auto"/>
                <w:sz w:val="24"/>
                <w:szCs w:val="24"/>
                <w:u w:val="none"/>
                <w:rtl/>
              </w:rPr>
              <w:t>מתן ריבלין,חנן ליפסקין,אביחי חמד,יעקב לוי</w:t>
            </w:r>
          </w:p>
        </w:tc>
      </w:tr>
      <w:tr w:rsidR="004E51D1" w:rsidRPr="006325AF" w:rsidTr="00082F2B">
        <w:tc>
          <w:tcPr>
            <w:tcW w:w="1893" w:type="dxa"/>
          </w:tcPr>
          <w:p w:rsidR="004E51D1" w:rsidRPr="00367500" w:rsidRDefault="004E51D1" w:rsidP="00082F2B">
            <w:pPr>
              <w:rPr>
                <w:rFonts w:cs="David"/>
                <w:noProof/>
                <w:sz w:val="24"/>
                <w:szCs w:val="24"/>
                <w:rtl/>
              </w:rPr>
            </w:pPr>
            <w:r w:rsidRPr="00367500">
              <w:rPr>
                <w:rFonts w:cs="David" w:hint="cs"/>
                <w:noProof/>
                <w:sz w:val="24"/>
                <w:szCs w:val="24"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4E51D1" w:rsidRPr="00367500" w:rsidRDefault="004E51D1" w:rsidP="00082F2B">
            <w:pPr>
              <w:pStyle w:val="a8"/>
              <w:rPr>
                <w:rFonts w:cs="David"/>
                <w:color w:val="auto"/>
                <w:sz w:val="24"/>
                <w:szCs w:val="24"/>
                <w:rtl/>
              </w:rPr>
            </w:pPr>
          </w:p>
        </w:tc>
      </w:tr>
      <w:tr w:rsidR="004E51D1" w:rsidRPr="006325AF" w:rsidTr="00082F2B">
        <w:tc>
          <w:tcPr>
            <w:tcW w:w="1893" w:type="dxa"/>
          </w:tcPr>
          <w:p w:rsidR="004E51D1" w:rsidRPr="00367500" w:rsidRDefault="004E51D1" w:rsidP="00082F2B">
            <w:pPr>
              <w:rPr>
                <w:rFonts w:cs="David"/>
                <w:noProof/>
                <w:sz w:val="24"/>
                <w:szCs w:val="24"/>
                <w:rtl/>
              </w:rPr>
            </w:pPr>
            <w:r w:rsidRPr="00367500">
              <w:rPr>
                <w:rFonts w:cs="David" w:hint="cs"/>
                <w:noProof/>
                <w:sz w:val="24"/>
                <w:szCs w:val="24"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4E51D1" w:rsidRPr="00367500" w:rsidRDefault="007C09E4" w:rsidP="00082F2B">
            <w:pPr>
              <w:rPr>
                <w:rFonts w:cs="David"/>
                <w:noProof/>
                <w:sz w:val="24"/>
                <w:szCs w:val="24"/>
                <w:rtl/>
              </w:rPr>
            </w:pPr>
            <w:hyperlink r:id="rId9" w:history="1">
              <w:r w:rsidR="004E51D1" w:rsidRPr="00EF4318">
                <w:rPr>
                  <w:rStyle w:val="Hyperlink"/>
                  <w:rFonts w:cs="David" w:hint="cs"/>
                  <w:noProof/>
                  <w:sz w:val="24"/>
                  <w:szCs w:val="24"/>
                  <w:rtl/>
                </w:rPr>
                <w:t>הצעת פרויקט</w:t>
              </w:r>
            </w:hyperlink>
            <w:r w:rsidR="004E51D1" w:rsidRPr="00367500">
              <w:rPr>
                <w:rFonts w:cs="David" w:hint="cs"/>
                <w:noProof/>
                <w:sz w:val="24"/>
                <w:szCs w:val="24"/>
                <w:rtl/>
              </w:rPr>
              <w:t xml:space="preserve">, </w:t>
            </w:r>
            <w:r w:rsidR="004E51D1" w:rsidRPr="00367500">
              <w:rPr>
                <w:rStyle w:val="Char"/>
                <w:rFonts w:cs="David" w:hint="cs"/>
                <w:color w:val="auto"/>
                <w:sz w:val="24"/>
                <w:szCs w:val="24"/>
                <w:rtl/>
              </w:rPr>
              <w:t>תוכנית פיתוח</w:t>
            </w:r>
            <w:r w:rsidR="004E51D1" w:rsidRPr="00367500">
              <w:rPr>
                <w:rFonts w:cs="David" w:hint="cs"/>
                <w:noProof/>
                <w:sz w:val="24"/>
                <w:szCs w:val="24"/>
                <w:rtl/>
              </w:rPr>
              <w:t xml:space="preserve"> ,דרישות, מערכת, חוזה, קישורים נוספים</w:t>
            </w:r>
          </w:p>
        </w:tc>
      </w:tr>
    </w:tbl>
    <w:p w:rsidR="004E51D1" w:rsidRDefault="004E51D1" w:rsidP="004E51D1">
      <w:pPr>
        <w:rPr>
          <w:rFonts w:cs="David"/>
          <w:rtl/>
        </w:rPr>
      </w:pPr>
    </w:p>
    <w:p w:rsidR="00082F2B" w:rsidRDefault="00082F2B" w:rsidP="004E51D1">
      <w:pPr>
        <w:rPr>
          <w:rFonts w:cs="David"/>
          <w:rtl/>
        </w:rPr>
      </w:pPr>
    </w:p>
    <w:p w:rsidR="00082F2B" w:rsidRDefault="00082F2B" w:rsidP="004E51D1">
      <w:pPr>
        <w:rPr>
          <w:rFonts w:cs="David"/>
          <w:rtl/>
        </w:rPr>
      </w:pPr>
      <w:r>
        <w:rPr>
          <w:rFonts w:cs="David" w:hint="cs"/>
          <w:rtl/>
        </w:rPr>
        <w:t xml:space="preserve">*********הערות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לעשות לינק לתכנית פיתוח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 לי מושג מה זה!!!*********</w:t>
      </w:r>
    </w:p>
    <w:p w:rsidR="006E0B6A" w:rsidRPr="006325AF" w:rsidRDefault="006E0B6A" w:rsidP="004E51D1">
      <w:pPr>
        <w:rPr>
          <w:rFonts w:cs="David"/>
          <w:rtl/>
        </w:rPr>
      </w:pPr>
    </w:p>
    <w:sdt>
      <w:sdtPr>
        <w:rPr>
          <w:rFonts w:asciiTheme="minorHAnsi" w:eastAsiaTheme="minorHAnsi" w:hAnsiTheme="minorHAnsi" w:cs="David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4E51D1" w:rsidRPr="006325AF" w:rsidRDefault="004E51D1" w:rsidP="004E51D1">
          <w:pPr>
            <w:pStyle w:val="af"/>
            <w:bidi/>
            <w:rPr>
              <w:rFonts w:eastAsiaTheme="minorEastAsia" w:cs="David"/>
              <w:noProof/>
              <w:color w:val="auto"/>
            </w:rPr>
          </w:pPr>
          <w:r w:rsidRPr="006325AF">
            <w:rPr>
              <w:rFonts w:cs="David" w:hint="cs"/>
              <w:color w:val="auto"/>
              <w:rtl/>
              <w:lang w:bidi="he-IL"/>
            </w:rPr>
            <w:t>תוכן העניינים</w:t>
          </w:r>
          <w:r w:rsidR="00AD0896" w:rsidRPr="006325AF">
            <w:rPr>
              <w:rFonts w:cs="David"/>
              <w:color w:val="auto"/>
            </w:rPr>
            <w:fldChar w:fldCharType="begin"/>
          </w:r>
          <w:r w:rsidRPr="006325AF">
            <w:rPr>
              <w:rFonts w:cs="David"/>
              <w:color w:val="auto"/>
            </w:rPr>
            <w:instrText xml:space="preserve"> TOC \o "1-3" \h \z \u </w:instrText>
          </w:r>
          <w:r w:rsidR="00AD0896" w:rsidRPr="006325AF">
            <w:rPr>
              <w:rFonts w:cs="David"/>
              <w:color w:val="auto"/>
            </w:rPr>
            <w:fldChar w:fldCharType="separate"/>
          </w:r>
        </w:p>
        <w:p w:rsidR="004E51D1" w:rsidRPr="006325AF" w:rsidRDefault="007C09E4" w:rsidP="004270C7">
          <w:pPr>
            <w:pStyle w:val="TOC1"/>
            <w:tabs>
              <w:tab w:val="right" w:leader="dot" w:pos="8296"/>
            </w:tabs>
            <w:rPr>
              <w:rFonts w:eastAsiaTheme="minorEastAsia" w:cs="David"/>
              <w:noProof/>
              <w:rtl/>
            </w:rPr>
          </w:pPr>
          <w:hyperlink w:anchor="_Toc275493950" w:history="1"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מידע</w:t>
            </w:r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 xml:space="preserve"> </w:t>
            </w:r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כללי</w:t>
            </w:r>
            <w:r w:rsidR="004E51D1" w:rsidRPr="006325AF">
              <w:rPr>
                <w:rFonts w:cs="David"/>
                <w:noProof/>
                <w:webHidden/>
                <w:rtl/>
              </w:rPr>
              <w:tab/>
            </w:r>
            <w:r w:rsidR="004270C7">
              <w:rPr>
                <w:rFonts w:cs="David" w:hint="cs"/>
                <w:noProof/>
                <w:webHidden/>
                <w:rtl/>
              </w:rPr>
              <w:t>1</w:t>
            </w:r>
          </w:hyperlink>
        </w:p>
        <w:p w:rsidR="004E51D1" w:rsidRPr="006325AF" w:rsidRDefault="007C09E4" w:rsidP="004270C7">
          <w:pPr>
            <w:pStyle w:val="TOC1"/>
            <w:tabs>
              <w:tab w:val="right" w:leader="dot" w:pos="8296"/>
            </w:tabs>
            <w:rPr>
              <w:rFonts w:eastAsiaTheme="minorEastAsia" w:cs="David"/>
              <w:noProof/>
              <w:rtl/>
            </w:rPr>
          </w:pPr>
          <w:hyperlink w:anchor="_Toc275493951" w:history="1"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הסטורית</w:t>
            </w:r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 xml:space="preserve"> </w:t>
            </w:r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שינויים</w:t>
            </w:r>
            <w:r w:rsidR="004E51D1" w:rsidRPr="006325AF">
              <w:rPr>
                <w:rFonts w:cs="David"/>
                <w:noProof/>
                <w:webHidden/>
                <w:rtl/>
              </w:rPr>
              <w:tab/>
            </w:r>
            <w:r w:rsidR="004270C7">
              <w:rPr>
                <w:rFonts w:cs="David" w:hint="cs"/>
                <w:noProof/>
                <w:webHidden/>
                <w:rtl/>
              </w:rPr>
              <w:t>1</w:t>
            </w:r>
          </w:hyperlink>
        </w:p>
        <w:p w:rsidR="004E51D1" w:rsidRPr="006325AF" w:rsidRDefault="007C09E4" w:rsidP="004270C7">
          <w:pPr>
            <w:pStyle w:val="TOC1"/>
            <w:tabs>
              <w:tab w:val="right" w:leader="dot" w:pos="8296"/>
            </w:tabs>
            <w:rPr>
              <w:rFonts w:eastAsiaTheme="minorEastAsia" w:cs="David"/>
              <w:noProof/>
              <w:rtl/>
            </w:rPr>
          </w:pPr>
          <w:hyperlink w:anchor="_Toc275493952" w:history="1"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>1.</w:t>
            </w:r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הקדמה</w:t>
            </w:r>
            <w:r w:rsidR="004E51D1" w:rsidRPr="006325AF">
              <w:rPr>
                <w:rFonts w:cs="David"/>
                <w:noProof/>
                <w:webHidden/>
                <w:rtl/>
              </w:rPr>
              <w:tab/>
            </w:r>
            <w:r w:rsidR="004270C7">
              <w:rPr>
                <w:rFonts w:cs="David" w:hint="cs"/>
                <w:noProof/>
                <w:webHidden/>
                <w:rtl/>
              </w:rPr>
              <w:t>2</w:t>
            </w:r>
          </w:hyperlink>
        </w:p>
        <w:p w:rsidR="004E51D1" w:rsidRPr="006325AF" w:rsidRDefault="007C09E4" w:rsidP="004270C7">
          <w:pPr>
            <w:pStyle w:val="TOC2"/>
            <w:tabs>
              <w:tab w:val="right" w:leader="dot" w:pos="8296"/>
            </w:tabs>
            <w:rPr>
              <w:rFonts w:eastAsiaTheme="minorEastAsia" w:cs="David"/>
              <w:noProof/>
              <w:rtl/>
            </w:rPr>
          </w:pPr>
          <w:hyperlink w:anchor="_Toc275493953" w:history="1"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>1.1</w:t>
            </w:r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מטרה</w:t>
            </w:r>
            <w:r w:rsidR="004E51D1" w:rsidRPr="006325AF">
              <w:rPr>
                <w:rFonts w:cs="David"/>
                <w:noProof/>
                <w:webHidden/>
                <w:rtl/>
              </w:rPr>
              <w:tab/>
            </w:r>
            <w:r w:rsidR="004270C7">
              <w:rPr>
                <w:rFonts w:cs="David" w:hint="cs"/>
                <w:noProof/>
                <w:webHidden/>
                <w:rtl/>
              </w:rPr>
              <w:t>2</w:t>
            </w:r>
          </w:hyperlink>
        </w:p>
        <w:p w:rsidR="004E51D1" w:rsidRPr="006325AF" w:rsidRDefault="007C09E4" w:rsidP="004270C7">
          <w:pPr>
            <w:pStyle w:val="TOC2"/>
            <w:tabs>
              <w:tab w:val="right" w:leader="dot" w:pos="8296"/>
            </w:tabs>
            <w:rPr>
              <w:rFonts w:eastAsiaTheme="minorEastAsia" w:cs="David"/>
              <w:noProof/>
              <w:rtl/>
            </w:rPr>
          </w:pPr>
          <w:hyperlink w:anchor="_Toc275493954" w:history="1"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>1.2</w:t>
            </w:r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היקף</w:t>
            </w:r>
            <w:r w:rsidR="004E51D1" w:rsidRPr="006325AF">
              <w:rPr>
                <w:rFonts w:cs="David"/>
                <w:noProof/>
                <w:webHidden/>
                <w:rtl/>
              </w:rPr>
              <w:tab/>
            </w:r>
            <w:r w:rsidR="004270C7">
              <w:rPr>
                <w:rFonts w:cs="David" w:hint="cs"/>
                <w:noProof/>
                <w:webHidden/>
                <w:rtl/>
              </w:rPr>
              <w:t>2</w:t>
            </w:r>
          </w:hyperlink>
        </w:p>
        <w:p w:rsidR="004E51D1" w:rsidRPr="006325AF" w:rsidRDefault="007C09E4" w:rsidP="001B7229">
          <w:pPr>
            <w:pStyle w:val="TOC2"/>
            <w:tabs>
              <w:tab w:val="right" w:leader="dot" w:pos="8296"/>
            </w:tabs>
            <w:rPr>
              <w:rFonts w:eastAsiaTheme="minorEastAsia" w:cs="David"/>
              <w:noProof/>
              <w:rtl/>
            </w:rPr>
          </w:pPr>
          <w:hyperlink w:anchor="_Toc275493955" w:history="1"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>1.3</w:t>
            </w:r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מילון</w:t>
            </w:r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 xml:space="preserve"> </w:t>
            </w:r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מונחים</w:t>
            </w:r>
            <w:r w:rsidR="004E51D1" w:rsidRPr="006325AF">
              <w:rPr>
                <w:rFonts w:cs="David"/>
                <w:noProof/>
                <w:webHidden/>
                <w:rtl/>
              </w:rPr>
              <w:tab/>
            </w:r>
            <w:r w:rsidR="001B7229">
              <w:rPr>
                <w:rFonts w:cs="David" w:hint="cs"/>
                <w:noProof/>
                <w:webHidden/>
                <w:rtl/>
              </w:rPr>
              <w:t>3</w:t>
            </w:r>
          </w:hyperlink>
        </w:p>
        <w:p w:rsidR="004E51D1" w:rsidRPr="006325AF" w:rsidRDefault="007C09E4" w:rsidP="00D31B87">
          <w:pPr>
            <w:pStyle w:val="TOC1"/>
            <w:tabs>
              <w:tab w:val="right" w:leader="dot" w:pos="8296"/>
            </w:tabs>
            <w:rPr>
              <w:rFonts w:eastAsiaTheme="minorEastAsia" w:cs="David"/>
              <w:noProof/>
              <w:rtl/>
            </w:rPr>
          </w:pPr>
          <w:hyperlink w:anchor="_Toc275493957" w:history="1"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>2.</w:t>
            </w:r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תרחישי</w:t>
            </w:r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 xml:space="preserve"> </w:t>
            </w:r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שימוש</w:t>
            </w:r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 xml:space="preserve"> – </w:t>
            </w:r>
            <w:r w:rsidR="004E51D1" w:rsidRPr="006325AF">
              <w:rPr>
                <w:rStyle w:val="Hyperlink"/>
                <w:rFonts w:cs="David"/>
                <w:noProof/>
                <w:color w:val="auto"/>
              </w:rPr>
              <w:t>Use Cases</w:t>
            </w:r>
            <w:r w:rsidR="004E51D1" w:rsidRPr="006325AF">
              <w:rPr>
                <w:rFonts w:cs="David"/>
                <w:noProof/>
                <w:webHidden/>
                <w:rtl/>
              </w:rPr>
              <w:tab/>
            </w:r>
            <w:r w:rsidR="00D31B87">
              <w:rPr>
                <w:rFonts w:cs="David" w:hint="cs"/>
                <w:noProof/>
                <w:webHidden/>
                <w:rtl/>
              </w:rPr>
              <w:t>3</w:t>
            </w:r>
          </w:hyperlink>
        </w:p>
        <w:p w:rsidR="004E51D1" w:rsidRPr="006325AF" w:rsidRDefault="007C09E4" w:rsidP="00A61354">
          <w:pPr>
            <w:pStyle w:val="TOC1"/>
            <w:tabs>
              <w:tab w:val="right" w:leader="dot" w:pos="8296"/>
            </w:tabs>
            <w:rPr>
              <w:rFonts w:eastAsiaTheme="minorEastAsia" w:cs="David"/>
              <w:noProof/>
              <w:rtl/>
            </w:rPr>
          </w:pPr>
          <w:hyperlink w:anchor="_Toc275493958" w:history="1">
            <w:r w:rsidR="004E51D1" w:rsidRPr="006325AF">
              <w:rPr>
                <w:rStyle w:val="Hyperlink"/>
                <w:rFonts w:cs="David"/>
                <w:noProof/>
                <w:color w:val="auto"/>
              </w:rPr>
              <w:t>3</w:t>
            </w:r>
            <w:r w:rsidR="00A61354">
              <w:rPr>
                <w:rStyle w:val="Hyperlink"/>
                <w:rFonts w:cs="David" w:hint="cs"/>
                <w:noProof/>
                <w:color w:val="auto"/>
                <w:rtl/>
              </w:rPr>
              <w:t>.</w:t>
            </w:r>
            <w:r w:rsidR="00ED6487" w:rsidRPr="00ED6487">
              <w:rPr>
                <w:rFonts w:cs="David" w:hint="cs"/>
                <w:noProof/>
                <w:rtl/>
              </w:rPr>
              <w:t xml:space="preserve"> </w:t>
            </w:r>
            <w:r w:rsidR="00ED6487" w:rsidRPr="006325AF">
              <w:rPr>
                <w:rFonts w:cs="David" w:hint="cs"/>
                <w:noProof/>
                <w:rtl/>
              </w:rPr>
              <w:t>תרחישי</w:t>
            </w:r>
            <w:r w:rsidR="00ED6487" w:rsidRPr="006325AF">
              <w:rPr>
                <w:rFonts w:cs="David"/>
                <w:noProof/>
                <w:rtl/>
              </w:rPr>
              <w:t xml:space="preserve"> </w:t>
            </w:r>
            <w:r w:rsidR="00ED6487" w:rsidRPr="006325AF">
              <w:rPr>
                <w:rFonts w:cs="David" w:hint="cs"/>
                <w:noProof/>
                <w:rtl/>
              </w:rPr>
              <w:t>שימוש</w:t>
            </w:r>
            <w:r w:rsidR="00ED6487" w:rsidRPr="006325AF">
              <w:rPr>
                <w:rFonts w:cs="David"/>
                <w:noProof/>
                <w:rtl/>
              </w:rPr>
              <w:t xml:space="preserve"> </w:t>
            </w:r>
            <w:r w:rsidR="00ED6487" w:rsidRPr="006325AF">
              <w:rPr>
                <w:rFonts w:cs="David" w:hint="cs"/>
                <w:noProof/>
                <w:rtl/>
              </w:rPr>
              <w:t>פורמאליים</w:t>
            </w:r>
            <w:r w:rsidR="00ED6487" w:rsidRPr="006325AF">
              <w:rPr>
                <w:rFonts w:cs="David"/>
                <w:noProof/>
                <w:rtl/>
              </w:rPr>
              <w:t xml:space="preserve"> </w:t>
            </w:r>
            <w:r w:rsidR="00ED6487" w:rsidRPr="006325AF">
              <w:rPr>
                <w:rFonts w:cs="David" w:hint="cs"/>
                <w:noProof/>
                <w:rtl/>
              </w:rPr>
              <w:t>עיקריים</w:t>
            </w:r>
            <w:r w:rsidR="00ED6487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 xml:space="preserve"> </w:t>
            </w:r>
            <w:r w:rsidR="00ED6487">
              <w:rPr>
                <w:rStyle w:val="Hyperlink"/>
                <w:rFonts w:cs="David" w:hint="cs"/>
                <w:noProof/>
                <w:color w:val="auto"/>
                <w:rtl/>
              </w:rPr>
              <w:t>ו</w:t>
            </w:r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סיפורי</w:t>
            </w:r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 xml:space="preserve"> </w:t>
            </w:r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משתמשים</w:t>
            </w:r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 xml:space="preserve"> – </w:t>
            </w:r>
            <w:r w:rsidR="004E51D1" w:rsidRPr="006325AF">
              <w:rPr>
                <w:rStyle w:val="Hyperlink"/>
                <w:rFonts w:cs="David"/>
                <w:noProof/>
                <w:color w:val="auto"/>
              </w:rPr>
              <w:t>UserStories</w:t>
            </w:r>
            <w:r w:rsidR="004E51D1" w:rsidRPr="006325AF">
              <w:rPr>
                <w:rFonts w:cs="David"/>
                <w:noProof/>
                <w:webHidden/>
                <w:rtl/>
              </w:rPr>
              <w:tab/>
            </w:r>
            <w:r w:rsidR="00D31B87">
              <w:rPr>
                <w:rFonts w:cs="David" w:hint="cs"/>
                <w:noProof/>
                <w:webHidden/>
                <w:rtl/>
              </w:rPr>
              <w:t>6</w:t>
            </w:r>
          </w:hyperlink>
        </w:p>
        <w:p w:rsidR="004E51D1" w:rsidRPr="006325AF" w:rsidRDefault="007C09E4" w:rsidP="004E51D1">
          <w:pPr>
            <w:pStyle w:val="TOC1"/>
            <w:tabs>
              <w:tab w:val="right" w:leader="dot" w:pos="8296"/>
            </w:tabs>
            <w:rPr>
              <w:rFonts w:eastAsiaTheme="minorEastAsia" w:cs="David"/>
              <w:noProof/>
              <w:rtl/>
            </w:rPr>
          </w:pPr>
          <w:hyperlink w:anchor="_Toc275493959" w:history="1"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>4.</w:t>
            </w:r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דרישות</w:t>
            </w:r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 xml:space="preserve"> </w:t>
            </w:r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סביבה</w:t>
            </w:r>
            <w:r w:rsidR="004E51D1" w:rsidRPr="006325AF">
              <w:rPr>
                <w:rFonts w:cs="David"/>
                <w:noProof/>
                <w:webHidden/>
                <w:rtl/>
              </w:rPr>
              <w:tab/>
            </w:r>
            <w:r w:rsidR="00AD0896" w:rsidRPr="006325AF">
              <w:rPr>
                <w:rFonts w:cs="David"/>
                <w:noProof/>
                <w:webHidden/>
                <w:rtl/>
              </w:rPr>
              <w:fldChar w:fldCharType="begin"/>
            </w:r>
            <w:r w:rsidR="004E51D1" w:rsidRPr="006325AF">
              <w:rPr>
                <w:rFonts w:cs="David"/>
                <w:noProof/>
                <w:webHidden/>
                <w:rtl/>
              </w:rPr>
              <w:instrText xml:space="preserve"> </w:instrText>
            </w:r>
            <w:r w:rsidR="004E51D1" w:rsidRPr="006325AF">
              <w:rPr>
                <w:rFonts w:cs="David"/>
                <w:noProof/>
                <w:webHidden/>
              </w:rPr>
              <w:instrText>PAGEREF</w:instrText>
            </w:r>
            <w:r w:rsidR="004E51D1" w:rsidRPr="006325AF">
              <w:rPr>
                <w:rFonts w:cs="David"/>
                <w:noProof/>
                <w:webHidden/>
                <w:rtl/>
              </w:rPr>
              <w:instrText xml:space="preserve"> _</w:instrText>
            </w:r>
            <w:r w:rsidR="004E51D1" w:rsidRPr="006325AF">
              <w:rPr>
                <w:rFonts w:cs="David"/>
                <w:noProof/>
                <w:webHidden/>
              </w:rPr>
              <w:instrText>Toc275493959 \h</w:instrText>
            </w:r>
            <w:r w:rsidR="004E51D1" w:rsidRPr="006325AF">
              <w:rPr>
                <w:rFonts w:cs="David"/>
                <w:noProof/>
                <w:webHidden/>
                <w:rtl/>
              </w:rPr>
              <w:instrText xml:space="preserve"> </w:instrText>
            </w:r>
            <w:r w:rsidR="00AD0896" w:rsidRPr="006325AF">
              <w:rPr>
                <w:rFonts w:cs="David"/>
                <w:noProof/>
                <w:webHidden/>
                <w:rtl/>
              </w:rPr>
            </w:r>
            <w:r w:rsidR="00AD0896" w:rsidRPr="006325AF">
              <w:rPr>
                <w:rFonts w:cs="David"/>
                <w:noProof/>
                <w:webHidden/>
                <w:rtl/>
              </w:rPr>
              <w:fldChar w:fldCharType="separate"/>
            </w:r>
            <w:r w:rsidR="004E51D1" w:rsidRPr="006325AF">
              <w:rPr>
                <w:rFonts w:cs="David"/>
                <w:noProof/>
                <w:webHidden/>
                <w:rtl/>
              </w:rPr>
              <w:t>7</w:t>
            </w:r>
            <w:r w:rsidR="00AD0896" w:rsidRPr="006325AF">
              <w:rPr>
                <w:rFonts w:cs="David"/>
                <w:noProof/>
                <w:webHidden/>
                <w:rtl/>
              </w:rPr>
              <w:fldChar w:fldCharType="end"/>
            </w:r>
          </w:hyperlink>
        </w:p>
        <w:p w:rsidR="004E51D1" w:rsidRPr="006325AF" w:rsidRDefault="007C09E4" w:rsidP="004E51D1">
          <w:pPr>
            <w:pStyle w:val="TOC2"/>
            <w:tabs>
              <w:tab w:val="right" w:leader="dot" w:pos="8296"/>
            </w:tabs>
            <w:rPr>
              <w:rFonts w:eastAsiaTheme="minorEastAsia" w:cs="David"/>
              <w:noProof/>
              <w:rtl/>
            </w:rPr>
          </w:pPr>
          <w:hyperlink w:anchor="_Toc275493963" w:history="1"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>4.1</w:t>
            </w:r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דרישות</w:t>
            </w:r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 xml:space="preserve"> </w:t>
            </w:r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חומרה</w:t>
            </w:r>
            <w:r w:rsidR="004E51D1" w:rsidRPr="006325AF">
              <w:rPr>
                <w:rFonts w:cs="David"/>
                <w:noProof/>
                <w:webHidden/>
                <w:rtl/>
              </w:rPr>
              <w:tab/>
            </w:r>
            <w:r w:rsidR="00AD0896" w:rsidRPr="006325AF">
              <w:rPr>
                <w:rFonts w:cs="David"/>
                <w:noProof/>
                <w:webHidden/>
                <w:rtl/>
              </w:rPr>
              <w:fldChar w:fldCharType="begin"/>
            </w:r>
            <w:r w:rsidR="004E51D1" w:rsidRPr="006325AF">
              <w:rPr>
                <w:rFonts w:cs="David"/>
                <w:noProof/>
                <w:webHidden/>
                <w:rtl/>
              </w:rPr>
              <w:instrText xml:space="preserve"> </w:instrText>
            </w:r>
            <w:r w:rsidR="004E51D1" w:rsidRPr="006325AF">
              <w:rPr>
                <w:rFonts w:cs="David"/>
                <w:noProof/>
                <w:webHidden/>
              </w:rPr>
              <w:instrText>PAGEREF</w:instrText>
            </w:r>
            <w:r w:rsidR="004E51D1" w:rsidRPr="006325AF">
              <w:rPr>
                <w:rFonts w:cs="David"/>
                <w:noProof/>
                <w:webHidden/>
                <w:rtl/>
              </w:rPr>
              <w:instrText xml:space="preserve"> _</w:instrText>
            </w:r>
            <w:r w:rsidR="004E51D1" w:rsidRPr="006325AF">
              <w:rPr>
                <w:rFonts w:cs="David"/>
                <w:noProof/>
                <w:webHidden/>
              </w:rPr>
              <w:instrText>Toc275493963 \h</w:instrText>
            </w:r>
            <w:r w:rsidR="004E51D1" w:rsidRPr="006325AF">
              <w:rPr>
                <w:rFonts w:cs="David"/>
                <w:noProof/>
                <w:webHidden/>
                <w:rtl/>
              </w:rPr>
              <w:instrText xml:space="preserve"> </w:instrText>
            </w:r>
            <w:r w:rsidR="00AD0896" w:rsidRPr="006325AF">
              <w:rPr>
                <w:rFonts w:cs="David"/>
                <w:noProof/>
                <w:webHidden/>
                <w:rtl/>
              </w:rPr>
            </w:r>
            <w:r w:rsidR="00AD0896" w:rsidRPr="006325AF">
              <w:rPr>
                <w:rFonts w:cs="David"/>
                <w:noProof/>
                <w:webHidden/>
                <w:rtl/>
              </w:rPr>
              <w:fldChar w:fldCharType="separate"/>
            </w:r>
            <w:r w:rsidR="004E51D1" w:rsidRPr="006325AF">
              <w:rPr>
                <w:rFonts w:cs="David"/>
                <w:noProof/>
                <w:webHidden/>
                <w:rtl/>
              </w:rPr>
              <w:t>7</w:t>
            </w:r>
            <w:r w:rsidR="00AD0896" w:rsidRPr="006325AF">
              <w:rPr>
                <w:rFonts w:cs="David"/>
                <w:noProof/>
                <w:webHidden/>
                <w:rtl/>
              </w:rPr>
              <w:fldChar w:fldCharType="end"/>
            </w:r>
          </w:hyperlink>
        </w:p>
        <w:p w:rsidR="004E51D1" w:rsidRPr="006325AF" w:rsidRDefault="007C09E4" w:rsidP="004E51D1">
          <w:pPr>
            <w:pStyle w:val="TOC2"/>
            <w:tabs>
              <w:tab w:val="right" w:leader="dot" w:pos="8296"/>
            </w:tabs>
            <w:rPr>
              <w:rFonts w:eastAsiaTheme="minorEastAsia" w:cs="David"/>
              <w:noProof/>
              <w:rtl/>
            </w:rPr>
          </w:pPr>
          <w:hyperlink w:anchor="_Toc275493964" w:history="1"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>4.2</w:t>
            </w:r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דרישות</w:t>
            </w:r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 xml:space="preserve"> </w:t>
            </w:r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תוכנה</w:t>
            </w:r>
            <w:r w:rsidR="004E51D1" w:rsidRPr="006325AF">
              <w:rPr>
                <w:rFonts w:cs="David"/>
                <w:noProof/>
                <w:webHidden/>
                <w:rtl/>
              </w:rPr>
              <w:tab/>
            </w:r>
            <w:r w:rsidR="00AD0896" w:rsidRPr="006325AF">
              <w:rPr>
                <w:rFonts w:cs="David"/>
                <w:noProof/>
                <w:webHidden/>
                <w:rtl/>
              </w:rPr>
              <w:fldChar w:fldCharType="begin"/>
            </w:r>
            <w:r w:rsidR="004E51D1" w:rsidRPr="006325AF">
              <w:rPr>
                <w:rFonts w:cs="David"/>
                <w:noProof/>
                <w:webHidden/>
                <w:rtl/>
              </w:rPr>
              <w:instrText xml:space="preserve"> </w:instrText>
            </w:r>
            <w:r w:rsidR="004E51D1" w:rsidRPr="006325AF">
              <w:rPr>
                <w:rFonts w:cs="David"/>
                <w:noProof/>
                <w:webHidden/>
              </w:rPr>
              <w:instrText>PAGEREF</w:instrText>
            </w:r>
            <w:r w:rsidR="004E51D1" w:rsidRPr="006325AF">
              <w:rPr>
                <w:rFonts w:cs="David"/>
                <w:noProof/>
                <w:webHidden/>
                <w:rtl/>
              </w:rPr>
              <w:instrText xml:space="preserve"> _</w:instrText>
            </w:r>
            <w:r w:rsidR="004E51D1" w:rsidRPr="006325AF">
              <w:rPr>
                <w:rFonts w:cs="David"/>
                <w:noProof/>
                <w:webHidden/>
              </w:rPr>
              <w:instrText>Toc275493964 \h</w:instrText>
            </w:r>
            <w:r w:rsidR="004E51D1" w:rsidRPr="006325AF">
              <w:rPr>
                <w:rFonts w:cs="David"/>
                <w:noProof/>
                <w:webHidden/>
                <w:rtl/>
              </w:rPr>
              <w:instrText xml:space="preserve"> </w:instrText>
            </w:r>
            <w:r w:rsidR="00AD0896" w:rsidRPr="006325AF">
              <w:rPr>
                <w:rFonts w:cs="David"/>
                <w:noProof/>
                <w:webHidden/>
                <w:rtl/>
              </w:rPr>
            </w:r>
            <w:r w:rsidR="00AD0896" w:rsidRPr="006325AF">
              <w:rPr>
                <w:rFonts w:cs="David"/>
                <w:noProof/>
                <w:webHidden/>
                <w:rtl/>
              </w:rPr>
              <w:fldChar w:fldCharType="separate"/>
            </w:r>
            <w:r w:rsidR="004E51D1" w:rsidRPr="006325AF">
              <w:rPr>
                <w:rFonts w:cs="David"/>
                <w:noProof/>
                <w:webHidden/>
                <w:rtl/>
              </w:rPr>
              <w:t>7</w:t>
            </w:r>
            <w:r w:rsidR="00AD0896" w:rsidRPr="006325AF">
              <w:rPr>
                <w:rFonts w:cs="David"/>
                <w:noProof/>
                <w:webHidden/>
                <w:rtl/>
              </w:rPr>
              <w:fldChar w:fldCharType="end"/>
            </w:r>
          </w:hyperlink>
        </w:p>
        <w:p w:rsidR="004E51D1" w:rsidRPr="006325AF" w:rsidRDefault="007C09E4" w:rsidP="004951B8">
          <w:pPr>
            <w:pStyle w:val="TOC2"/>
            <w:tabs>
              <w:tab w:val="right" w:leader="dot" w:pos="8296"/>
            </w:tabs>
            <w:rPr>
              <w:rFonts w:eastAsiaTheme="minorEastAsia" w:cs="David"/>
              <w:noProof/>
              <w:rtl/>
            </w:rPr>
          </w:pPr>
          <w:hyperlink w:anchor="_Toc275493965" w:history="1"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>4.3</w:t>
            </w:r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דרישות</w:t>
            </w:r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 xml:space="preserve"> </w:t>
            </w:r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נוספות</w:t>
            </w:r>
            <w:r w:rsidR="004E51D1" w:rsidRPr="006325AF">
              <w:rPr>
                <w:rFonts w:cs="David"/>
                <w:noProof/>
                <w:webHidden/>
                <w:rtl/>
              </w:rPr>
              <w:tab/>
            </w:r>
            <w:r w:rsidR="004951B8">
              <w:rPr>
                <w:rFonts w:cs="David" w:hint="cs"/>
                <w:noProof/>
                <w:webHidden/>
                <w:rtl/>
              </w:rPr>
              <w:t>7</w:t>
            </w:r>
          </w:hyperlink>
        </w:p>
        <w:p w:rsidR="004E51D1" w:rsidRPr="006325AF" w:rsidRDefault="007C09E4" w:rsidP="004E51D1">
          <w:pPr>
            <w:pStyle w:val="TOC2"/>
            <w:tabs>
              <w:tab w:val="right" w:leader="dot" w:pos="8296"/>
            </w:tabs>
            <w:rPr>
              <w:rFonts w:eastAsiaTheme="minorEastAsia" w:cs="David"/>
              <w:noProof/>
              <w:rtl/>
            </w:rPr>
          </w:pPr>
          <w:hyperlink w:anchor="_Toc275493966" w:history="1"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>4.4</w:t>
            </w:r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ממשק</w:t>
            </w:r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 xml:space="preserve"> </w:t>
            </w:r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משתמש</w:t>
            </w:r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 xml:space="preserve"> – </w:t>
            </w:r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אב</w:t>
            </w:r>
            <w:r w:rsidR="004E51D1" w:rsidRPr="006325AF">
              <w:rPr>
                <w:rStyle w:val="Hyperlink"/>
                <w:rFonts w:cs="David"/>
                <w:noProof/>
                <w:color w:val="auto"/>
                <w:rtl/>
              </w:rPr>
              <w:t xml:space="preserve"> </w:t>
            </w:r>
            <w:r w:rsidR="004E51D1" w:rsidRPr="006325AF">
              <w:rPr>
                <w:rStyle w:val="Hyperlink"/>
                <w:rFonts w:cs="David" w:hint="eastAsia"/>
                <w:noProof/>
                <w:color w:val="auto"/>
                <w:rtl/>
              </w:rPr>
              <w:t>טיפוס</w:t>
            </w:r>
            <w:r w:rsidR="004E51D1" w:rsidRPr="006325AF">
              <w:rPr>
                <w:rFonts w:cs="David"/>
                <w:noProof/>
                <w:webHidden/>
                <w:rtl/>
              </w:rPr>
              <w:tab/>
            </w:r>
            <w:r w:rsidR="00AD0896" w:rsidRPr="006325AF">
              <w:rPr>
                <w:rFonts w:cs="David"/>
                <w:noProof/>
                <w:webHidden/>
                <w:rtl/>
              </w:rPr>
              <w:fldChar w:fldCharType="begin"/>
            </w:r>
            <w:r w:rsidR="004E51D1" w:rsidRPr="006325AF">
              <w:rPr>
                <w:rFonts w:cs="David"/>
                <w:noProof/>
                <w:webHidden/>
                <w:rtl/>
              </w:rPr>
              <w:instrText xml:space="preserve"> </w:instrText>
            </w:r>
            <w:r w:rsidR="004E51D1" w:rsidRPr="006325AF">
              <w:rPr>
                <w:rFonts w:cs="David"/>
                <w:noProof/>
                <w:webHidden/>
              </w:rPr>
              <w:instrText>PAGEREF</w:instrText>
            </w:r>
            <w:r w:rsidR="004E51D1" w:rsidRPr="006325AF">
              <w:rPr>
                <w:rFonts w:cs="David"/>
                <w:noProof/>
                <w:webHidden/>
                <w:rtl/>
              </w:rPr>
              <w:instrText xml:space="preserve"> _</w:instrText>
            </w:r>
            <w:r w:rsidR="004E51D1" w:rsidRPr="006325AF">
              <w:rPr>
                <w:rFonts w:cs="David"/>
                <w:noProof/>
                <w:webHidden/>
              </w:rPr>
              <w:instrText>Toc275493966 \h</w:instrText>
            </w:r>
            <w:r w:rsidR="004E51D1" w:rsidRPr="006325AF">
              <w:rPr>
                <w:rFonts w:cs="David"/>
                <w:noProof/>
                <w:webHidden/>
                <w:rtl/>
              </w:rPr>
              <w:instrText xml:space="preserve"> </w:instrText>
            </w:r>
            <w:r w:rsidR="00AD0896" w:rsidRPr="006325AF">
              <w:rPr>
                <w:rFonts w:cs="David"/>
                <w:noProof/>
                <w:webHidden/>
                <w:rtl/>
              </w:rPr>
            </w:r>
            <w:r w:rsidR="00AD0896" w:rsidRPr="006325AF">
              <w:rPr>
                <w:rFonts w:cs="David"/>
                <w:noProof/>
                <w:webHidden/>
                <w:rtl/>
              </w:rPr>
              <w:fldChar w:fldCharType="separate"/>
            </w:r>
            <w:r w:rsidR="004E51D1" w:rsidRPr="006325AF">
              <w:rPr>
                <w:rFonts w:cs="David"/>
                <w:noProof/>
                <w:webHidden/>
                <w:rtl/>
              </w:rPr>
              <w:t>7</w:t>
            </w:r>
            <w:r w:rsidR="00AD0896" w:rsidRPr="006325AF">
              <w:rPr>
                <w:rFonts w:cs="David"/>
                <w:noProof/>
                <w:webHidden/>
                <w:rtl/>
              </w:rPr>
              <w:fldChar w:fldCharType="end"/>
            </w:r>
          </w:hyperlink>
        </w:p>
        <w:p w:rsidR="0061649E" w:rsidRPr="006325AF" w:rsidRDefault="00AD0896" w:rsidP="004951B8">
          <w:pPr>
            <w:pStyle w:val="TOC1"/>
            <w:tabs>
              <w:tab w:val="right" w:leader="dot" w:pos="8296"/>
            </w:tabs>
            <w:rPr>
              <w:rFonts w:eastAsiaTheme="minorEastAsia" w:cs="David"/>
              <w:noProof/>
              <w:rtl/>
            </w:rPr>
          </w:pPr>
          <w:r w:rsidRPr="006325AF">
            <w:rPr>
              <w:rFonts w:cs="David"/>
            </w:rPr>
            <w:fldChar w:fldCharType="end"/>
          </w:r>
          <w:hyperlink w:anchor="_Toc275493951" w:history="1">
            <w:r w:rsidR="0061649E">
              <w:rPr>
                <w:rFonts w:cs="David" w:hint="cs"/>
                <w:noProof/>
                <w:rtl/>
              </w:rPr>
              <w:t>5.</w:t>
            </w:r>
            <w:r w:rsidR="0061649E" w:rsidRPr="006325AF">
              <w:rPr>
                <w:rFonts w:cs="David" w:hint="cs"/>
                <w:noProof/>
                <w:rtl/>
              </w:rPr>
              <w:t xml:space="preserve">טבלת דרישות </w:t>
            </w:r>
            <w:r w:rsidR="0061649E" w:rsidRPr="006325AF">
              <w:rPr>
                <w:rFonts w:cs="David"/>
                <w:noProof/>
                <w:rtl/>
              </w:rPr>
              <w:t>–</w:t>
            </w:r>
            <w:r w:rsidR="0061649E" w:rsidRPr="006325AF">
              <w:rPr>
                <w:rFonts w:cs="David" w:hint="cs"/>
                <w:noProof/>
                <w:rtl/>
              </w:rPr>
              <w:t xml:space="preserve"> </w:t>
            </w:r>
            <w:r w:rsidR="0061649E" w:rsidRPr="006325AF">
              <w:rPr>
                <w:rFonts w:cs="David"/>
                <w:noProof/>
              </w:rPr>
              <w:t>User Requirements Definition / Backlog</w:t>
            </w:r>
            <w:r w:rsidR="0061649E" w:rsidRPr="006325AF">
              <w:rPr>
                <w:rFonts w:cs="David"/>
                <w:noProof/>
                <w:webHidden/>
                <w:rtl/>
              </w:rPr>
              <w:tab/>
            </w:r>
            <w:r w:rsidR="004951B8">
              <w:rPr>
                <w:rFonts w:cs="David" w:hint="cs"/>
                <w:noProof/>
                <w:webHidden/>
                <w:rtl/>
              </w:rPr>
              <w:t>8</w:t>
            </w:r>
          </w:hyperlink>
        </w:p>
        <w:p w:rsidR="004E51D1" w:rsidRPr="006325AF" w:rsidRDefault="007C09E4" w:rsidP="004E51D1">
          <w:pPr>
            <w:pStyle w:val="TOC2"/>
            <w:tabs>
              <w:tab w:val="left" w:pos="1100"/>
              <w:tab w:val="right" w:leader="dot" w:pos="8296"/>
            </w:tabs>
            <w:rPr>
              <w:rFonts w:cs="David"/>
            </w:rPr>
          </w:pPr>
        </w:p>
      </w:sdtContent>
    </w:sdt>
    <w:p w:rsidR="004E51D1" w:rsidRPr="006325AF" w:rsidRDefault="004E51D1" w:rsidP="004E51D1">
      <w:pPr>
        <w:pStyle w:val="1"/>
        <w:rPr>
          <w:rFonts w:cs="David"/>
          <w:noProof/>
          <w:color w:val="auto"/>
          <w:rtl/>
        </w:rPr>
      </w:pPr>
      <w:bookmarkStart w:id="2" w:name="_Toc244791905"/>
      <w:bookmarkStart w:id="3" w:name="_Toc275493951"/>
      <w:r w:rsidRPr="006325AF">
        <w:rPr>
          <w:rFonts w:cs="David" w:hint="cs"/>
          <w:noProof/>
          <w:color w:val="auto"/>
          <w:rtl/>
        </w:rPr>
        <w:t>הסטורית שינויים</w:t>
      </w:r>
      <w:bookmarkEnd w:id="2"/>
      <w:bookmarkEnd w:id="3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043"/>
        <w:gridCol w:w="1275"/>
        <w:gridCol w:w="4073"/>
        <w:gridCol w:w="2131"/>
      </w:tblGrid>
      <w:tr w:rsidR="004E51D1" w:rsidRPr="006325AF" w:rsidTr="00082F2B">
        <w:tc>
          <w:tcPr>
            <w:tcW w:w="1043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  <w:r w:rsidRPr="006325AF">
              <w:rPr>
                <w:rFonts w:cs="David" w:hint="cs"/>
                <w:rtl/>
              </w:rPr>
              <w:t>גרסה</w:t>
            </w:r>
          </w:p>
        </w:tc>
        <w:tc>
          <w:tcPr>
            <w:tcW w:w="1275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  <w:r w:rsidRPr="006325AF">
              <w:rPr>
                <w:rFonts w:cs="David" w:hint="cs"/>
                <w:rtl/>
              </w:rPr>
              <w:t>תאריך</w:t>
            </w:r>
          </w:p>
        </w:tc>
        <w:tc>
          <w:tcPr>
            <w:tcW w:w="4073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  <w:r w:rsidRPr="006325AF">
              <w:rPr>
                <w:rFonts w:cs="David" w:hint="cs"/>
                <w:rtl/>
              </w:rPr>
              <w:t>תיאור השינוי</w:t>
            </w:r>
          </w:p>
        </w:tc>
        <w:tc>
          <w:tcPr>
            <w:tcW w:w="2131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  <w:r w:rsidRPr="006325AF">
              <w:rPr>
                <w:rFonts w:cs="David" w:hint="cs"/>
                <w:rtl/>
              </w:rPr>
              <w:t>מקור השינוי</w:t>
            </w:r>
          </w:p>
        </w:tc>
      </w:tr>
      <w:tr w:rsidR="004E51D1" w:rsidRPr="006325AF" w:rsidTr="00082F2B">
        <w:tc>
          <w:tcPr>
            <w:tcW w:w="1043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  <w:r w:rsidRPr="006325AF">
              <w:rPr>
                <w:rFonts w:cs="David" w:hint="cs"/>
                <w:rtl/>
              </w:rPr>
              <w:t>1.0</w:t>
            </w:r>
          </w:p>
        </w:tc>
        <w:tc>
          <w:tcPr>
            <w:tcW w:w="1275" w:type="dxa"/>
          </w:tcPr>
          <w:p w:rsidR="004E51D1" w:rsidRPr="006325AF" w:rsidRDefault="00EF4318" w:rsidP="00082F2B">
            <w:pPr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6/4/2013</w:t>
            </w:r>
          </w:p>
        </w:tc>
        <w:tc>
          <w:tcPr>
            <w:tcW w:w="4073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  <w:r w:rsidRPr="006325AF">
              <w:rPr>
                <w:rFonts w:cs="David" w:hint="cs"/>
                <w:rtl/>
              </w:rPr>
              <w:t>גרסה התחלתית</w:t>
            </w:r>
          </w:p>
        </w:tc>
        <w:tc>
          <w:tcPr>
            <w:tcW w:w="2131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  <w:r w:rsidRPr="006325AF">
              <w:rPr>
                <w:rFonts w:cs="David" w:hint="cs"/>
                <w:rtl/>
              </w:rPr>
              <w:t>לא ישים</w:t>
            </w:r>
          </w:p>
        </w:tc>
      </w:tr>
      <w:tr w:rsidR="004E51D1" w:rsidRPr="006325AF" w:rsidTr="00082F2B">
        <w:tc>
          <w:tcPr>
            <w:tcW w:w="1043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</w:p>
        </w:tc>
        <w:tc>
          <w:tcPr>
            <w:tcW w:w="1275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</w:p>
        </w:tc>
        <w:tc>
          <w:tcPr>
            <w:tcW w:w="4073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</w:p>
        </w:tc>
        <w:tc>
          <w:tcPr>
            <w:tcW w:w="2131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</w:p>
        </w:tc>
      </w:tr>
    </w:tbl>
    <w:p w:rsidR="006325AF" w:rsidRDefault="006325AF" w:rsidP="004E51D1">
      <w:pPr>
        <w:pStyle w:val="1"/>
        <w:rPr>
          <w:rFonts w:cs="David"/>
          <w:noProof/>
          <w:color w:val="auto"/>
          <w:rtl/>
        </w:rPr>
      </w:pPr>
      <w:bookmarkStart w:id="4" w:name="_Toc275493952"/>
    </w:p>
    <w:p w:rsidR="006B590A" w:rsidRDefault="006B590A" w:rsidP="006B590A">
      <w:pPr>
        <w:pStyle w:val="1"/>
        <w:jc w:val="center"/>
        <w:rPr>
          <w:rFonts w:cs="David"/>
          <w:noProof/>
          <w:color w:val="auto"/>
          <w:rtl/>
        </w:rPr>
      </w:pPr>
      <w:r w:rsidRPr="00EF4318">
        <w:rPr>
          <w:rFonts w:cs="David"/>
          <w:i/>
          <w:color w:val="auto"/>
          <w:sz w:val="24"/>
          <w:szCs w:val="24"/>
        </w:rPr>
        <w:t>Control-Room</w:t>
      </w:r>
      <w:r>
        <w:rPr>
          <w:rFonts w:cs="David" w:hint="cs"/>
          <w:noProof/>
          <w:color w:val="auto"/>
          <w:rtl/>
        </w:rPr>
        <w:t>/</w:t>
      </w:r>
      <w:r>
        <w:rPr>
          <w:rFonts w:cs="David"/>
          <w:noProof/>
          <w:color w:val="auto"/>
        </w:rPr>
        <w:t>srs</w:t>
      </w:r>
    </w:p>
    <w:p w:rsidR="004E51D1" w:rsidRPr="006325AF" w:rsidRDefault="004E51D1" w:rsidP="004E51D1">
      <w:pPr>
        <w:pStyle w:val="1"/>
        <w:rPr>
          <w:rFonts w:cs="David"/>
          <w:noProof/>
          <w:color w:val="auto"/>
          <w:rtl/>
        </w:rPr>
      </w:pPr>
      <w:r w:rsidRPr="006325AF">
        <w:rPr>
          <w:rFonts w:cs="David" w:hint="cs"/>
          <w:noProof/>
          <w:color w:val="auto"/>
          <w:rtl/>
        </w:rPr>
        <w:t>1.הקדמה</w:t>
      </w:r>
      <w:bookmarkEnd w:id="4"/>
    </w:p>
    <w:p w:rsidR="004E51D1" w:rsidRPr="001678D3" w:rsidRDefault="004E51D1" w:rsidP="004E51D1">
      <w:pPr>
        <w:pStyle w:val="2"/>
        <w:ind w:left="815"/>
        <w:rPr>
          <w:rFonts w:cs="David"/>
          <w:color w:val="C00000"/>
          <w:rtl/>
        </w:rPr>
      </w:pPr>
      <w:bookmarkStart w:id="5" w:name="_Toc275493953"/>
      <w:r w:rsidRPr="001678D3">
        <w:rPr>
          <w:rFonts w:cs="David" w:hint="cs"/>
          <w:color w:val="C00000"/>
          <w:rtl/>
        </w:rPr>
        <w:t>מטרה</w:t>
      </w:r>
      <w:bookmarkEnd w:id="5"/>
    </w:p>
    <w:p w:rsidR="00082F2B" w:rsidRDefault="00082F2B" w:rsidP="004E51D1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מוצר התוכנה שלנו </w:t>
      </w:r>
      <w:r>
        <w:rPr>
          <w:rFonts w:cs="David" w:hint="cs"/>
          <w:sz w:val="24"/>
          <w:szCs w:val="24"/>
        </w:rPr>
        <w:t>CONTROL</w:t>
      </w:r>
      <w:r>
        <w:rPr>
          <w:rFonts w:cs="David"/>
          <w:sz w:val="24"/>
          <w:szCs w:val="24"/>
        </w:rPr>
        <w:t xml:space="preserve">-ROOM </w:t>
      </w:r>
      <w:r>
        <w:rPr>
          <w:rFonts w:cs="David" w:hint="cs"/>
          <w:sz w:val="24"/>
          <w:szCs w:val="24"/>
          <w:rtl/>
        </w:rPr>
        <w:t xml:space="preserve"> הוא לייעל את ההתקשרות בין הגופים השונים בארגון גדול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כלומר בין </w:t>
      </w:r>
      <w:r w:rsidR="006B590A">
        <w:rPr>
          <w:rFonts w:cs="David" w:hint="cs"/>
          <w:sz w:val="24"/>
          <w:szCs w:val="24"/>
          <w:rtl/>
        </w:rPr>
        <w:t>העובדים, מנהלים</w:t>
      </w:r>
      <w:r>
        <w:rPr>
          <w:rFonts w:cs="David" w:hint="cs"/>
          <w:sz w:val="24"/>
          <w:szCs w:val="24"/>
          <w:rtl/>
        </w:rPr>
        <w:t xml:space="preserve"> ותתי מנהלים ולייעל את חלוקת המשימות השוטפות בעבודה</w:t>
      </w:r>
    </w:p>
    <w:p w:rsidR="00082F2B" w:rsidRDefault="00082F2B" w:rsidP="004E51D1">
      <w:pPr>
        <w:rPr>
          <w:rFonts w:cs="David"/>
          <w:sz w:val="24"/>
          <w:szCs w:val="24"/>
          <w:rtl/>
        </w:rPr>
      </w:pPr>
    </w:p>
    <w:p w:rsidR="00082F2B" w:rsidRDefault="00082F2B" w:rsidP="004E51D1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המוצר מוכוון מטרה עבור בתי עסק מגוונים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החל ממסעדות ועד לארגונים שעבודתם מאופיינת בעבודה משרדית גרידא.</w:t>
      </w:r>
    </w:p>
    <w:p w:rsidR="00082F2B" w:rsidRDefault="00082F2B" w:rsidP="004E51D1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המשתמשים מסווגים ל-2 קבוצות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הראשונה: </w:t>
      </w:r>
      <w:r w:rsidR="006B590A">
        <w:rPr>
          <w:rFonts w:cs="David" w:hint="cs"/>
          <w:sz w:val="24"/>
          <w:szCs w:val="24"/>
          <w:rtl/>
        </w:rPr>
        <w:t>מנהלים, השנייה</w:t>
      </w:r>
      <w:r>
        <w:rPr>
          <w:rFonts w:cs="David" w:hint="cs"/>
          <w:sz w:val="24"/>
          <w:szCs w:val="24"/>
          <w:rtl/>
        </w:rPr>
        <w:t xml:space="preserve">: עובדים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כאשר למנהלים יתאפשר גישה רחבה למסמכים ולחלוקת ההוראות , ולעובדים תהיה גישה ממודרת לתחום עיסוקם הספציפי.</w:t>
      </w:r>
    </w:p>
    <w:p w:rsidR="00082F2B" w:rsidRDefault="00082F2B" w:rsidP="004E51D1">
      <w:pPr>
        <w:rPr>
          <w:rStyle w:val="apple-converted-space"/>
          <w:rFonts w:ascii="Helvetica" w:hAnsi="Helvetica" w:cs="David"/>
          <w:sz w:val="24"/>
          <w:szCs w:val="24"/>
          <w:shd w:val="clear" w:color="auto" w:fill="FFFFFF"/>
          <w:rtl/>
        </w:rPr>
      </w:pPr>
      <w:r>
        <w:rPr>
          <w:rFonts w:cs="David" w:hint="cs"/>
          <w:sz w:val="24"/>
          <w:szCs w:val="24"/>
          <w:rtl/>
        </w:rPr>
        <w:t xml:space="preserve">יתרון התוכנה שחלוקת המטלות בין המשתמשים תועבר און ליין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וכל המשתמשים השונים יוכלו לעדכן את סטאטוס עדכון המשימה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כלומר האם המשימה </w:t>
      </w:r>
      <w:r w:rsidR="006B590A">
        <w:rPr>
          <w:rFonts w:cs="David" w:hint="cs"/>
          <w:sz w:val="24"/>
          <w:szCs w:val="24"/>
          <w:rtl/>
        </w:rPr>
        <w:t>בוצעה, השלכות</w:t>
      </w:r>
      <w:r>
        <w:rPr>
          <w:rFonts w:cs="David" w:hint="cs"/>
          <w:sz w:val="24"/>
          <w:szCs w:val="24"/>
          <w:rtl/>
        </w:rPr>
        <w:t xml:space="preserve"> שקרו בזמן ביצוע המטלה ועוד.</w:t>
      </w:r>
    </w:p>
    <w:p w:rsidR="004E51D1" w:rsidRPr="006325AF" w:rsidRDefault="00082F2B" w:rsidP="00141152">
      <w:pPr>
        <w:rPr>
          <w:rStyle w:val="apple-converted-space"/>
          <w:rFonts w:ascii="Helvetica" w:hAnsi="Helvetica" w:cs="David"/>
          <w:sz w:val="24"/>
          <w:szCs w:val="24"/>
          <w:shd w:val="clear" w:color="auto" w:fill="FFFFFF"/>
          <w:rtl/>
        </w:rPr>
      </w:pPr>
      <w:r>
        <w:rPr>
          <w:rStyle w:val="apple-converted-space"/>
          <w:rFonts w:ascii="Helvetica" w:hAnsi="Helvetica" w:cs="David" w:hint="cs"/>
          <w:sz w:val="24"/>
          <w:szCs w:val="24"/>
          <w:shd w:val="clear" w:color="auto" w:fill="FFFFFF"/>
          <w:rtl/>
        </w:rPr>
        <w:t xml:space="preserve">בנוסף אנחנו מתכוונים להוסיף צ'אט לתוכנה ע"מ שנוכל לייעל את התקשורת בין הגופים </w:t>
      </w:r>
      <w:r w:rsidR="00141152">
        <w:rPr>
          <w:rStyle w:val="apple-converted-space"/>
          <w:rFonts w:ascii="Helvetica" w:hAnsi="Helvetica" w:cs="David" w:hint="cs"/>
          <w:sz w:val="24"/>
          <w:szCs w:val="24"/>
          <w:shd w:val="clear" w:color="auto" w:fill="FFFFFF"/>
          <w:rtl/>
        </w:rPr>
        <w:t>ולחסוך זמן בחלוקת משימות וכך יחסך "שריפת זמן" על טיולים ופגישות פרונטאליות</w:t>
      </w:r>
      <w:r w:rsidR="004E51D1" w:rsidRPr="006325AF">
        <w:rPr>
          <w:rStyle w:val="apple-converted-space"/>
          <w:rFonts w:ascii="Helvetica" w:hAnsi="Helvetica" w:cs="David" w:hint="cs"/>
          <w:sz w:val="24"/>
          <w:szCs w:val="24"/>
          <w:shd w:val="clear" w:color="auto" w:fill="FFFFFF"/>
          <w:rtl/>
        </w:rPr>
        <w:br/>
      </w:r>
    </w:p>
    <w:p w:rsidR="004E51D1" w:rsidRPr="00286BD0" w:rsidRDefault="00141152" w:rsidP="004E51D1">
      <w:pPr>
        <w:pStyle w:val="a8"/>
        <w:rPr>
          <w:rFonts w:ascii="Helvetica" w:hAnsi="Helvetica" w:cs="David"/>
          <w:iCs w:val="0"/>
          <w:noProof w:val="0"/>
          <w:color w:val="auto"/>
          <w:sz w:val="24"/>
          <w:szCs w:val="24"/>
          <w:u w:val="none"/>
          <w:rtl/>
        </w:rPr>
      </w:pPr>
      <w:r>
        <w:rPr>
          <w:rStyle w:val="apple-converted-space"/>
          <w:rFonts w:ascii="Helvetica" w:hAnsi="Helvetica" w:cs="David" w:hint="cs"/>
          <w:iCs w:val="0"/>
          <w:color w:val="auto"/>
          <w:sz w:val="24"/>
          <w:szCs w:val="24"/>
          <w:u w:val="none"/>
          <w:shd w:val="clear" w:color="auto" w:fill="FFFFFF"/>
          <w:rtl/>
        </w:rPr>
        <w:t>מנהלים יוכלו להטיל משימות והעובדים יעדכנו את סטטוס המשימה האם בוצע(ואז המשימה תצבע בצבע ירוק, או האם לא בוצעה בהצלחה ואז תצבע בצבע אדום).</w:t>
      </w:r>
      <w:r w:rsidR="004E51D1" w:rsidRPr="00286BD0">
        <w:rPr>
          <w:rFonts w:ascii="Helvetica" w:hAnsi="Helvetica" w:cs="David" w:hint="cs"/>
          <w:iCs w:val="0"/>
          <w:noProof w:val="0"/>
          <w:color w:val="auto"/>
          <w:sz w:val="24"/>
          <w:szCs w:val="24"/>
          <w:u w:val="none"/>
          <w:rtl/>
        </w:rPr>
        <w:br/>
      </w:r>
      <w:r w:rsidR="004E51D1" w:rsidRPr="00286BD0">
        <w:rPr>
          <w:rFonts w:ascii="Helvetica" w:hAnsi="Helvetica" w:cs="David"/>
          <w:iCs w:val="0"/>
          <w:noProof w:val="0"/>
          <w:color w:val="auto"/>
          <w:sz w:val="24"/>
          <w:szCs w:val="24"/>
          <w:u w:val="none"/>
          <w:rtl/>
        </w:rPr>
        <w:br/>
      </w:r>
      <w:r w:rsidR="004E51D1" w:rsidRPr="00286BD0">
        <w:rPr>
          <w:rFonts w:ascii="Helvetica" w:hAnsi="Helvetica" w:cs="David" w:hint="cs"/>
          <w:iCs w:val="0"/>
          <w:noProof w:val="0"/>
          <w:color w:val="auto"/>
          <w:sz w:val="24"/>
          <w:szCs w:val="24"/>
          <w:u w:val="none"/>
          <w:rtl/>
        </w:rPr>
        <w:t>המערכת תהיה זמינה לשינויים ועדכונים ולצורך מעקב יופיע תאריך עדכון אחרון.</w:t>
      </w:r>
      <w:r w:rsidR="004E51D1" w:rsidRPr="00286BD0">
        <w:rPr>
          <w:rFonts w:ascii="Helvetica" w:hAnsi="Helvetica" w:cs="David"/>
          <w:iCs w:val="0"/>
          <w:noProof w:val="0"/>
          <w:color w:val="auto"/>
          <w:sz w:val="24"/>
          <w:szCs w:val="24"/>
          <w:u w:val="none"/>
          <w:rtl/>
        </w:rPr>
        <w:br/>
      </w:r>
      <w:r w:rsidR="004E51D1" w:rsidRPr="00286BD0">
        <w:rPr>
          <w:rFonts w:ascii="Helvetica" w:hAnsi="Helvetica" w:cs="David" w:hint="cs"/>
          <w:iCs w:val="0"/>
          <w:noProof w:val="0"/>
          <w:color w:val="auto"/>
          <w:sz w:val="24"/>
          <w:szCs w:val="24"/>
          <w:u w:val="none"/>
          <w:rtl/>
        </w:rPr>
        <w:t>כמו כן, מועדי השינויים האפשריים נתונים להחלטת המזכירות.</w:t>
      </w:r>
    </w:p>
    <w:p w:rsidR="00141152" w:rsidRDefault="00141152" w:rsidP="004E51D1">
      <w:pPr>
        <w:rPr>
          <w:rFonts w:ascii="Helvetica" w:hAnsi="Helvetica" w:cs="David"/>
          <w:sz w:val="24"/>
          <w:szCs w:val="24"/>
          <w:rtl/>
        </w:rPr>
      </w:pPr>
    </w:p>
    <w:p w:rsidR="004E51D1" w:rsidRPr="006325AF" w:rsidRDefault="00141152" w:rsidP="00141152">
      <w:pPr>
        <w:rPr>
          <w:rFonts w:cs="David"/>
          <w:sz w:val="24"/>
          <w:szCs w:val="24"/>
          <w:rtl/>
        </w:rPr>
      </w:pPr>
      <w:r>
        <w:rPr>
          <w:rFonts w:ascii="Helvetica" w:hAnsi="Helvetica" w:cs="David" w:hint="cs"/>
          <w:sz w:val="24"/>
          <w:szCs w:val="24"/>
          <w:rtl/>
        </w:rPr>
        <w:t xml:space="preserve">יתרון מרכזי של המוצר הוא שהוא פשוט ונוח למשתמש הממוצע ולא דורש זמן רב להכרה ולהסתגלות </w:t>
      </w:r>
      <w:r w:rsidR="004E51D1" w:rsidRPr="00286BD0">
        <w:rPr>
          <w:rFonts w:ascii="Helvetica" w:hAnsi="Helvetica" w:cs="David"/>
          <w:sz w:val="24"/>
          <w:szCs w:val="24"/>
          <w:rtl/>
        </w:rPr>
        <w:br/>
      </w:r>
      <w:r w:rsidR="004E51D1" w:rsidRPr="006325AF">
        <w:rPr>
          <w:rFonts w:cs="David" w:hint="cs"/>
          <w:sz w:val="24"/>
          <w:szCs w:val="24"/>
          <w:rtl/>
        </w:rPr>
        <w:t xml:space="preserve"> </w:t>
      </w:r>
    </w:p>
    <w:p w:rsidR="004E51D1" w:rsidRPr="001678D3" w:rsidRDefault="004E51D1" w:rsidP="004E51D1">
      <w:pPr>
        <w:pStyle w:val="2"/>
        <w:ind w:left="815"/>
        <w:rPr>
          <w:rFonts w:cs="David"/>
          <w:color w:val="C00000"/>
          <w:rtl/>
        </w:rPr>
      </w:pPr>
      <w:bookmarkStart w:id="6" w:name="_Toc275493954"/>
      <w:r w:rsidRPr="001678D3">
        <w:rPr>
          <w:rFonts w:cs="David" w:hint="cs"/>
          <w:color w:val="C00000"/>
          <w:rtl/>
        </w:rPr>
        <w:t>היקף</w:t>
      </w:r>
      <w:bookmarkEnd w:id="6"/>
    </w:p>
    <w:p w:rsidR="004E51D1" w:rsidRPr="006325AF" w:rsidRDefault="004E51D1" w:rsidP="00141152">
      <w:pPr>
        <w:rPr>
          <w:rFonts w:cs="David"/>
          <w:sz w:val="24"/>
          <w:szCs w:val="24"/>
        </w:rPr>
      </w:pPr>
      <w:r w:rsidRPr="006325AF">
        <w:rPr>
          <w:rFonts w:cs="David" w:hint="cs"/>
          <w:sz w:val="24"/>
          <w:szCs w:val="24"/>
          <w:rtl/>
        </w:rPr>
        <w:t>בניית המוצר תתבצע במספר שלבים בשימוש בסביבת פיתוח ושפות תכנות שונות:</w:t>
      </w:r>
      <w:r w:rsidRPr="006325AF">
        <w:rPr>
          <w:rFonts w:cs="David" w:hint="cs"/>
          <w:sz w:val="24"/>
          <w:szCs w:val="24"/>
          <w:rtl/>
        </w:rPr>
        <w:br/>
      </w:r>
      <w:r w:rsidRPr="006325AF">
        <w:rPr>
          <w:rFonts w:cs="David" w:hint="cs"/>
          <w:sz w:val="24"/>
          <w:szCs w:val="24"/>
          <w:rtl/>
        </w:rPr>
        <w:br/>
        <w:t>1)</w:t>
      </w:r>
      <w:r w:rsidRPr="006325AF">
        <w:rPr>
          <w:rFonts w:cs="David" w:hint="cs"/>
          <w:sz w:val="24"/>
          <w:szCs w:val="24"/>
          <w:u w:val="single"/>
          <w:rtl/>
        </w:rPr>
        <w:t>תיכון והבנת דרישות הלקוח</w:t>
      </w:r>
      <w:r w:rsidRPr="006325AF">
        <w:rPr>
          <w:rFonts w:cs="David" w:hint="cs"/>
          <w:sz w:val="24"/>
          <w:szCs w:val="24"/>
          <w:rtl/>
        </w:rPr>
        <w:t>-  פונקציונליות, סוגי מידע ואופן ארגון המידע.</w:t>
      </w:r>
      <w:r w:rsidRPr="006325AF">
        <w:rPr>
          <w:rFonts w:cs="David"/>
          <w:sz w:val="24"/>
          <w:szCs w:val="24"/>
          <w:rtl/>
        </w:rPr>
        <w:t xml:space="preserve"> </w:t>
      </w:r>
      <w:r w:rsidRPr="006325AF">
        <w:rPr>
          <w:rFonts w:cs="David" w:hint="cs"/>
          <w:sz w:val="24"/>
          <w:szCs w:val="24"/>
          <w:rtl/>
        </w:rPr>
        <w:t>בשימוש ב</w:t>
      </w:r>
      <w:r w:rsidRPr="006325AF">
        <w:rPr>
          <w:rFonts w:cs="David" w:hint="cs"/>
          <w:sz w:val="24"/>
          <w:szCs w:val="24"/>
        </w:rPr>
        <w:t>WORD</w:t>
      </w:r>
      <w:r w:rsidRPr="006325AF">
        <w:rPr>
          <w:rFonts w:cs="David" w:hint="cs"/>
          <w:sz w:val="24"/>
          <w:szCs w:val="24"/>
          <w:rtl/>
        </w:rPr>
        <w:t>.</w:t>
      </w:r>
      <w:r w:rsidRPr="006325AF">
        <w:rPr>
          <w:rFonts w:cs="David"/>
          <w:sz w:val="24"/>
          <w:szCs w:val="24"/>
          <w:rtl/>
        </w:rPr>
        <w:br/>
      </w:r>
      <w:r w:rsidRPr="006325AF">
        <w:rPr>
          <w:rFonts w:cs="David"/>
          <w:sz w:val="24"/>
          <w:szCs w:val="24"/>
          <w:rtl/>
        </w:rPr>
        <w:br/>
      </w:r>
      <w:r w:rsidRPr="006325AF">
        <w:rPr>
          <w:rFonts w:cs="David" w:hint="cs"/>
          <w:sz w:val="24"/>
          <w:szCs w:val="24"/>
          <w:rtl/>
        </w:rPr>
        <w:t>2)</w:t>
      </w:r>
      <w:r w:rsidRPr="006325AF">
        <w:rPr>
          <w:rFonts w:cs="David" w:hint="cs"/>
          <w:sz w:val="24"/>
          <w:szCs w:val="24"/>
          <w:u w:val="single"/>
          <w:rtl/>
        </w:rPr>
        <w:t>בניית מסד הנתונים</w:t>
      </w:r>
      <w:r w:rsidRPr="006325AF">
        <w:rPr>
          <w:rFonts w:cs="David" w:hint="cs"/>
          <w:sz w:val="24"/>
          <w:szCs w:val="24"/>
          <w:rtl/>
        </w:rPr>
        <w:t>- תכנון בניית דיאגרמת ישויות וקשרים (טבלאות).</w:t>
      </w:r>
      <w:r w:rsidRPr="006325AF">
        <w:rPr>
          <w:rFonts w:cs="David"/>
          <w:sz w:val="24"/>
          <w:szCs w:val="24"/>
          <w:rtl/>
        </w:rPr>
        <w:br/>
      </w:r>
      <w:r w:rsidRPr="006325AF">
        <w:rPr>
          <w:rFonts w:cs="David" w:hint="cs"/>
          <w:sz w:val="24"/>
          <w:szCs w:val="24"/>
          <w:rtl/>
        </w:rPr>
        <w:t xml:space="preserve">בשימוש בשפת הפיתוח </w:t>
      </w:r>
      <w:r w:rsidRPr="006325AF">
        <w:rPr>
          <w:rFonts w:cs="David" w:hint="cs"/>
          <w:sz w:val="24"/>
          <w:szCs w:val="24"/>
        </w:rPr>
        <w:t>SQL</w:t>
      </w:r>
      <w:r w:rsidRPr="006325AF">
        <w:rPr>
          <w:rFonts w:cs="David" w:hint="cs"/>
          <w:sz w:val="24"/>
          <w:szCs w:val="24"/>
          <w:rtl/>
        </w:rPr>
        <w:t xml:space="preserve">, </w:t>
      </w:r>
      <w:r w:rsidR="00141152">
        <w:rPr>
          <w:rFonts w:cs="David"/>
          <w:sz w:val="24"/>
          <w:szCs w:val="24"/>
        </w:rPr>
        <w:t>java,ajax,php</w:t>
      </w:r>
    </w:p>
    <w:p w:rsidR="004E51D1" w:rsidRPr="006325AF" w:rsidRDefault="004E51D1" w:rsidP="00141152">
      <w:pPr>
        <w:rPr>
          <w:rFonts w:cs="David"/>
          <w:sz w:val="24"/>
          <w:szCs w:val="24"/>
          <w:rtl/>
        </w:rPr>
      </w:pPr>
      <w:r w:rsidRPr="006325AF">
        <w:rPr>
          <w:rFonts w:cs="David" w:hint="cs"/>
          <w:sz w:val="24"/>
          <w:szCs w:val="24"/>
          <w:rtl/>
        </w:rPr>
        <w:t>3)</w:t>
      </w:r>
      <w:r w:rsidRPr="006325AF">
        <w:rPr>
          <w:rFonts w:cs="David" w:hint="cs"/>
          <w:sz w:val="24"/>
          <w:szCs w:val="24"/>
          <w:u w:val="single"/>
          <w:rtl/>
        </w:rPr>
        <w:t xml:space="preserve"> כתיבת ממשק</w:t>
      </w:r>
      <w:r w:rsidRPr="006325AF">
        <w:rPr>
          <w:rFonts w:cs="David" w:hint="cs"/>
          <w:sz w:val="24"/>
          <w:szCs w:val="24"/>
          <w:rtl/>
        </w:rPr>
        <w:t xml:space="preserve"> - בניית אתר אינטרנט אינטראקטיבי המקשר בין המשתמשים למערכת. הוספת זיהוי משתמשים על יד שם משתמש וסיסמא והרשאות בהתאם. בשימוש בשפת התוכנה: </w:t>
      </w:r>
      <w:r w:rsidR="00141152">
        <w:rPr>
          <w:rFonts w:cs="David"/>
          <w:sz w:val="24"/>
          <w:szCs w:val="24"/>
        </w:rPr>
        <w:t>php,sql</w:t>
      </w:r>
      <w:r w:rsidRPr="006325AF">
        <w:rPr>
          <w:rFonts w:cs="David" w:hint="cs"/>
          <w:sz w:val="24"/>
          <w:szCs w:val="24"/>
          <w:rtl/>
        </w:rPr>
        <w:t xml:space="preserve">, </w:t>
      </w:r>
      <w:r w:rsidRPr="006325AF">
        <w:rPr>
          <w:rFonts w:cs="David"/>
          <w:sz w:val="24"/>
          <w:szCs w:val="24"/>
        </w:rPr>
        <w:t>html</w:t>
      </w:r>
      <w:r w:rsidRPr="006325AF">
        <w:rPr>
          <w:rFonts w:cs="David" w:hint="cs"/>
          <w:sz w:val="24"/>
          <w:szCs w:val="24"/>
          <w:rtl/>
        </w:rPr>
        <w:t>.</w:t>
      </w:r>
    </w:p>
    <w:p w:rsidR="001678D3" w:rsidRPr="001678D3" w:rsidRDefault="001678D3">
      <w:pPr>
        <w:bidi w:val="0"/>
        <w:rPr>
          <w:rFonts w:cs="David"/>
          <w:rtl/>
        </w:rPr>
      </w:pPr>
      <w:r w:rsidRPr="001678D3">
        <w:rPr>
          <w:rFonts w:cs="David"/>
          <w:rtl/>
        </w:rPr>
        <w:lastRenderedPageBreak/>
        <w:br w:type="page"/>
      </w:r>
    </w:p>
    <w:p w:rsidR="004E51D1" w:rsidRPr="006325AF" w:rsidRDefault="004E51D1" w:rsidP="004E51D1">
      <w:pPr>
        <w:rPr>
          <w:rFonts w:cs="David"/>
          <w:rtl/>
        </w:rPr>
      </w:pPr>
    </w:p>
    <w:p w:rsidR="004E51D1" w:rsidRPr="00287B8B" w:rsidRDefault="004E51D1" w:rsidP="004E51D1">
      <w:pPr>
        <w:pStyle w:val="2"/>
        <w:ind w:left="815"/>
        <w:rPr>
          <w:rFonts w:cs="David"/>
          <w:color w:val="C00000"/>
          <w:rtl/>
        </w:rPr>
      </w:pPr>
      <w:bookmarkStart w:id="7" w:name="_Toc275493955"/>
      <w:r w:rsidRPr="00287B8B">
        <w:rPr>
          <w:rFonts w:cs="David" w:hint="cs"/>
          <w:color w:val="C00000"/>
          <w:rtl/>
        </w:rPr>
        <w:t>מילון מונחים</w:t>
      </w:r>
      <w:bookmarkEnd w:id="7"/>
    </w:p>
    <w:p w:rsidR="004E51D1" w:rsidRPr="006325AF" w:rsidRDefault="004E51D1" w:rsidP="004E51D1">
      <w:pPr>
        <w:pStyle w:val="a8"/>
        <w:rPr>
          <w:rFonts w:cs="David"/>
          <w:color w:val="auto"/>
          <w:rtl/>
        </w:rPr>
      </w:pPr>
    </w:p>
    <w:p w:rsidR="004E51D1" w:rsidRPr="006325AF" w:rsidRDefault="004E51D1" w:rsidP="00141152">
      <w:pPr>
        <w:rPr>
          <w:rFonts w:cs="David"/>
          <w:sz w:val="24"/>
          <w:szCs w:val="24"/>
          <w:rtl/>
        </w:rPr>
      </w:pPr>
      <w:r w:rsidRPr="00DF0045">
        <w:rPr>
          <w:rFonts w:cs="David" w:hint="cs"/>
          <w:sz w:val="24"/>
          <w:szCs w:val="24"/>
          <w:u w:val="single"/>
          <w:rtl/>
        </w:rPr>
        <w:t>שרת</w:t>
      </w:r>
      <w:r w:rsidRPr="006325AF">
        <w:rPr>
          <w:rFonts w:cs="David" w:hint="cs"/>
          <w:sz w:val="24"/>
          <w:szCs w:val="24"/>
          <w:rtl/>
        </w:rPr>
        <w:t xml:space="preserve"> </w:t>
      </w:r>
      <w:r w:rsidRPr="006325AF">
        <w:rPr>
          <w:rFonts w:cs="David"/>
          <w:sz w:val="24"/>
          <w:szCs w:val="24"/>
          <w:rtl/>
        </w:rPr>
        <w:t>–</w:t>
      </w:r>
      <w:r w:rsidRPr="006325AF">
        <w:rPr>
          <w:rFonts w:cs="David" w:hint="cs"/>
          <w:sz w:val="24"/>
          <w:szCs w:val="24"/>
          <w:rtl/>
        </w:rPr>
        <w:t xml:space="preserve"> אתר אינטרנט אינטראקטיבי המקשר בין המשתמשים למערכת.</w:t>
      </w:r>
      <w:r w:rsidRPr="006325AF">
        <w:rPr>
          <w:rFonts w:cs="David" w:hint="cs"/>
          <w:sz w:val="24"/>
          <w:szCs w:val="24"/>
          <w:rtl/>
        </w:rPr>
        <w:br/>
      </w:r>
      <w:r w:rsidRPr="006325AF">
        <w:rPr>
          <w:rFonts w:cs="David"/>
          <w:sz w:val="24"/>
          <w:szCs w:val="24"/>
          <w:rtl/>
        </w:rPr>
        <w:br/>
      </w:r>
      <w:r w:rsidRPr="00DF0045">
        <w:rPr>
          <w:rFonts w:cs="David" w:hint="cs"/>
          <w:sz w:val="24"/>
          <w:szCs w:val="24"/>
          <w:u w:val="single"/>
          <w:rtl/>
        </w:rPr>
        <w:t>מערכת</w:t>
      </w:r>
      <w:r w:rsidRPr="006325AF">
        <w:rPr>
          <w:rFonts w:cs="David" w:hint="cs"/>
          <w:sz w:val="24"/>
          <w:szCs w:val="24"/>
          <w:rtl/>
        </w:rPr>
        <w:t xml:space="preserve">- </w:t>
      </w:r>
      <w:r w:rsidR="00141152">
        <w:rPr>
          <w:rFonts w:cs="David" w:hint="cs"/>
          <w:sz w:val="24"/>
          <w:szCs w:val="24"/>
          <w:rtl/>
        </w:rPr>
        <w:t>התוכנה אשר עלינו הרחבנו מקודם(סעיף1.1)</w:t>
      </w:r>
      <w:r w:rsidRPr="006325AF">
        <w:rPr>
          <w:rFonts w:cs="David" w:hint="cs"/>
          <w:sz w:val="24"/>
          <w:szCs w:val="24"/>
          <w:rtl/>
        </w:rPr>
        <w:t xml:space="preserve"> והמעודכנת ביותר לכל משתמש.</w:t>
      </w:r>
    </w:p>
    <w:p w:rsidR="004E51D1" w:rsidRPr="006325AF" w:rsidRDefault="004E51D1" w:rsidP="004E51D1">
      <w:pPr>
        <w:rPr>
          <w:rFonts w:cs="David"/>
          <w:sz w:val="24"/>
          <w:szCs w:val="24"/>
          <w:rtl/>
        </w:rPr>
      </w:pPr>
      <w:r w:rsidRPr="00DF0045">
        <w:rPr>
          <w:rFonts w:cs="David" w:hint="cs"/>
          <w:sz w:val="24"/>
          <w:szCs w:val="24"/>
          <w:u w:val="single"/>
          <w:rtl/>
        </w:rPr>
        <w:t>מסד נתונים</w:t>
      </w:r>
      <w:r w:rsidRPr="006325AF">
        <w:rPr>
          <w:rFonts w:cs="David" w:hint="cs"/>
          <w:sz w:val="24"/>
          <w:szCs w:val="24"/>
          <w:rtl/>
        </w:rPr>
        <w:t>- המאגר בו שמורים הנתונים שהוזנו עבור כל משתמש.</w:t>
      </w:r>
    </w:p>
    <w:p w:rsidR="004E51D1" w:rsidRPr="006325AF" w:rsidRDefault="00141152" w:rsidP="00141152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u w:val="single"/>
          <w:rtl/>
        </w:rPr>
        <w:t>אדמין</w:t>
      </w:r>
      <w:r w:rsidR="004E51D1" w:rsidRPr="006325AF">
        <w:rPr>
          <w:rFonts w:cs="David" w:hint="cs"/>
          <w:sz w:val="24"/>
          <w:szCs w:val="24"/>
          <w:rtl/>
        </w:rPr>
        <w:t xml:space="preserve"> </w:t>
      </w:r>
      <w:r w:rsidR="004E51D1" w:rsidRPr="006325AF">
        <w:rPr>
          <w:rFonts w:cs="David"/>
          <w:sz w:val="24"/>
          <w:szCs w:val="24"/>
          <w:rtl/>
        </w:rPr>
        <w:t>–</w:t>
      </w:r>
      <w:r w:rsidR="004E51D1" w:rsidRPr="006325AF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לקוח בעל נגישות גבוהה משל משתמש רגיל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בעל גישות מרובות בתוך התוכנה</w:t>
      </w:r>
      <w:r w:rsidR="004E51D1" w:rsidRPr="006325AF">
        <w:rPr>
          <w:rFonts w:cs="David" w:hint="cs"/>
          <w:sz w:val="24"/>
          <w:szCs w:val="24"/>
          <w:rtl/>
        </w:rPr>
        <w:t>.</w:t>
      </w:r>
    </w:p>
    <w:p w:rsidR="004E51D1" w:rsidRPr="006325AF" w:rsidRDefault="00141152" w:rsidP="00141152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u w:val="single"/>
          <w:rtl/>
        </w:rPr>
        <w:t>עובד</w:t>
      </w:r>
      <w:r w:rsidR="004E51D1" w:rsidRPr="006325AF">
        <w:rPr>
          <w:rFonts w:cs="David" w:hint="cs"/>
          <w:sz w:val="24"/>
          <w:szCs w:val="24"/>
          <w:rtl/>
        </w:rPr>
        <w:t xml:space="preserve">- </w:t>
      </w:r>
      <w:r>
        <w:rPr>
          <w:rFonts w:cs="David" w:hint="cs"/>
          <w:sz w:val="24"/>
          <w:szCs w:val="24"/>
          <w:rtl/>
        </w:rPr>
        <w:t xml:space="preserve">משתמש קצה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עובד מן המניין אשר צריך למלא את המשימות אשר הוטלו עליו ולעדכן את ההתקדמות</w:t>
      </w:r>
    </w:p>
    <w:p w:rsidR="004E51D1" w:rsidRPr="006325AF" w:rsidRDefault="004E51D1" w:rsidP="004E51D1">
      <w:pPr>
        <w:pStyle w:val="a8"/>
        <w:rPr>
          <w:rFonts w:cs="David"/>
          <w:color w:val="auto"/>
          <w:rtl/>
        </w:rPr>
      </w:pPr>
    </w:p>
    <w:p w:rsidR="004E51D1" w:rsidRPr="00311F0F" w:rsidRDefault="004E51D1" w:rsidP="00311F0F">
      <w:pPr>
        <w:pStyle w:val="1"/>
        <w:rPr>
          <w:rFonts w:cs="David"/>
          <w:noProof/>
          <w:color w:val="auto"/>
          <w:rtl/>
        </w:rPr>
      </w:pPr>
      <w:bookmarkStart w:id="8" w:name="_Toc275493957"/>
      <w:r w:rsidRPr="006325AF">
        <w:rPr>
          <w:rFonts w:cs="David" w:hint="cs"/>
          <w:noProof/>
          <w:color w:val="auto"/>
          <w:rtl/>
        </w:rPr>
        <w:t xml:space="preserve">2.  תרחישי שימוש </w:t>
      </w:r>
      <w:r w:rsidRPr="006325AF">
        <w:rPr>
          <w:rFonts w:cs="David"/>
          <w:noProof/>
          <w:color w:val="auto"/>
          <w:rtl/>
        </w:rPr>
        <w:t>–</w:t>
      </w:r>
      <w:r w:rsidRPr="006325AF">
        <w:rPr>
          <w:rFonts w:cs="David" w:hint="cs"/>
          <w:noProof/>
          <w:color w:val="auto"/>
          <w:rtl/>
        </w:rPr>
        <w:t xml:space="preserve"> </w:t>
      </w:r>
      <w:r w:rsidRPr="006325AF">
        <w:rPr>
          <w:rFonts w:cs="David"/>
          <w:noProof/>
          <w:color w:val="auto"/>
        </w:rPr>
        <w:t>Use Cases</w:t>
      </w:r>
      <w:bookmarkEnd w:id="8"/>
      <w:r w:rsidR="00311F0F">
        <w:rPr>
          <w:rFonts w:cs="David"/>
          <w:noProof/>
          <w:color w:val="auto"/>
          <w:rtl/>
        </w:rPr>
        <w:br/>
      </w:r>
    </w:p>
    <w:p w:rsidR="004E51D1" w:rsidRPr="00AF44C5" w:rsidRDefault="004E51D1" w:rsidP="00311F0F">
      <w:pPr>
        <w:pStyle w:val="ae"/>
        <w:numPr>
          <w:ilvl w:val="0"/>
          <w:numId w:val="15"/>
        </w:numPr>
        <w:rPr>
          <w:rFonts w:cs="David"/>
          <w:color w:val="C00000"/>
          <w:u w:val="single"/>
        </w:rPr>
      </w:pPr>
      <w:r w:rsidRPr="00AF44C5">
        <w:rPr>
          <w:rFonts w:cs="David" w:hint="cs"/>
          <w:color w:val="C00000"/>
          <w:sz w:val="24"/>
          <w:szCs w:val="24"/>
          <w:u w:val="single"/>
          <w:rtl/>
        </w:rPr>
        <w:t>טבלת שחקנים ובעלי עניין ומטרותיהם</w:t>
      </w:r>
      <w:r w:rsidRPr="00AF44C5">
        <w:rPr>
          <w:rFonts w:cs="David" w:hint="cs"/>
          <w:color w:val="C00000"/>
          <w:sz w:val="24"/>
          <w:szCs w:val="24"/>
          <w:u w:val="single"/>
          <w:rtl/>
        </w:rPr>
        <w:br/>
      </w:r>
    </w:p>
    <w:tbl>
      <w:tblPr>
        <w:tblStyle w:val="2-2"/>
        <w:bidiVisual/>
        <w:tblW w:w="8752" w:type="dxa"/>
        <w:tblLook w:val="04A0" w:firstRow="1" w:lastRow="0" w:firstColumn="1" w:lastColumn="0" w:noHBand="0" w:noVBand="1"/>
      </w:tblPr>
      <w:tblGrid>
        <w:gridCol w:w="4376"/>
        <w:gridCol w:w="4376"/>
      </w:tblGrid>
      <w:tr w:rsidR="004E51D1" w:rsidRPr="006325AF" w:rsidTr="00640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76" w:type="dxa"/>
          </w:tcPr>
          <w:p w:rsidR="004E51D1" w:rsidRPr="006325AF" w:rsidRDefault="004E51D1" w:rsidP="00082F2B">
            <w:pPr>
              <w:jc w:val="center"/>
              <w:rPr>
                <w:rFonts w:cs="David"/>
                <w:b w:val="0"/>
                <w:bCs w:val="0"/>
                <w:sz w:val="28"/>
                <w:szCs w:val="28"/>
                <w:rtl/>
              </w:rPr>
            </w:pPr>
            <w:r w:rsidRPr="006325AF">
              <w:rPr>
                <w:rFonts w:cs="David" w:hint="cs"/>
                <w:sz w:val="28"/>
                <w:szCs w:val="28"/>
                <w:rtl/>
              </w:rPr>
              <w:t>שחקן</w:t>
            </w:r>
          </w:p>
        </w:tc>
        <w:tc>
          <w:tcPr>
            <w:tcW w:w="4376" w:type="dxa"/>
          </w:tcPr>
          <w:p w:rsidR="004E51D1" w:rsidRPr="006325AF" w:rsidRDefault="004E51D1" w:rsidP="00082F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b w:val="0"/>
                <w:bCs w:val="0"/>
                <w:sz w:val="28"/>
                <w:szCs w:val="28"/>
                <w:rtl/>
              </w:rPr>
            </w:pPr>
            <w:r w:rsidRPr="006325AF">
              <w:rPr>
                <w:rFonts w:cs="David" w:hint="cs"/>
                <w:sz w:val="28"/>
                <w:szCs w:val="28"/>
                <w:rtl/>
              </w:rPr>
              <w:t>מטרות(ותרחישים)</w:t>
            </w:r>
          </w:p>
        </w:tc>
      </w:tr>
      <w:tr w:rsidR="004E51D1" w:rsidRPr="006325AF" w:rsidTr="00640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6" w:type="dxa"/>
          </w:tcPr>
          <w:p w:rsidR="004E51D1" w:rsidRPr="005C2A0B" w:rsidRDefault="00141152" w:rsidP="00082F2B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מנהל בחברה</w:t>
            </w:r>
          </w:p>
        </w:tc>
        <w:tc>
          <w:tcPr>
            <w:tcW w:w="4376" w:type="dxa"/>
          </w:tcPr>
          <w:p w:rsidR="004E51D1" w:rsidRPr="005C2A0B" w:rsidRDefault="00141152" w:rsidP="00082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הטלת משימות על צוות העובדים</w:t>
            </w:r>
          </w:p>
        </w:tc>
      </w:tr>
      <w:tr w:rsidR="004E51D1" w:rsidRPr="006325AF" w:rsidTr="006408F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6" w:type="dxa"/>
          </w:tcPr>
          <w:p w:rsidR="004E51D1" w:rsidRPr="005C2A0B" w:rsidRDefault="004E51D1" w:rsidP="00082F2B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4376" w:type="dxa"/>
          </w:tcPr>
          <w:p w:rsidR="004E51D1" w:rsidRPr="005C2A0B" w:rsidRDefault="00141152" w:rsidP="00082F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צ'אט בינו לבין העובדים </w:t>
            </w:r>
          </w:p>
        </w:tc>
      </w:tr>
      <w:tr w:rsidR="004E51D1" w:rsidRPr="006325AF" w:rsidTr="00640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6" w:type="dxa"/>
          </w:tcPr>
          <w:p w:rsidR="004E51D1" w:rsidRPr="005C2A0B" w:rsidRDefault="004E51D1" w:rsidP="00082F2B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4376" w:type="dxa"/>
          </w:tcPr>
          <w:p w:rsidR="004E51D1" w:rsidRPr="005C2A0B" w:rsidRDefault="00141152" w:rsidP="00082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בדיקת משימות ועמידה ביעדים</w:t>
            </w:r>
          </w:p>
        </w:tc>
      </w:tr>
      <w:tr w:rsidR="004E51D1" w:rsidRPr="006325AF" w:rsidTr="006408F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6" w:type="dxa"/>
          </w:tcPr>
          <w:p w:rsidR="004E51D1" w:rsidRPr="005C2A0B" w:rsidRDefault="004E51D1" w:rsidP="00082F2B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4376" w:type="dxa"/>
          </w:tcPr>
          <w:p w:rsidR="004E51D1" w:rsidRPr="005C2A0B" w:rsidRDefault="004E51D1" w:rsidP="00082F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5C2A0B">
              <w:rPr>
                <w:rFonts w:cs="David" w:hint="cs"/>
                <w:sz w:val="24"/>
                <w:szCs w:val="24"/>
                <w:rtl/>
              </w:rPr>
              <w:t>שמירת תאריך עדכון אחרון</w:t>
            </w:r>
          </w:p>
        </w:tc>
      </w:tr>
      <w:tr w:rsidR="004E51D1" w:rsidRPr="006325AF" w:rsidTr="00640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6" w:type="dxa"/>
          </w:tcPr>
          <w:p w:rsidR="004E51D1" w:rsidRPr="005C2A0B" w:rsidRDefault="00141152" w:rsidP="00082F2B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עובד מן המניין</w:t>
            </w:r>
          </w:p>
        </w:tc>
        <w:tc>
          <w:tcPr>
            <w:tcW w:w="4376" w:type="dxa"/>
          </w:tcPr>
          <w:p w:rsidR="004E51D1" w:rsidRPr="005C2A0B" w:rsidRDefault="00141152" w:rsidP="00082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עמידה מול יעדים ומטלות ואפשרות ניהול זמן אישי ע"י כך שהוא יודע את המטלות מראש</w:t>
            </w:r>
          </w:p>
        </w:tc>
      </w:tr>
      <w:tr w:rsidR="004E51D1" w:rsidRPr="006325AF" w:rsidTr="006408FD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6" w:type="dxa"/>
          </w:tcPr>
          <w:p w:rsidR="004E51D1" w:rsidRPr="005C2A0B" w:rsidRDefault="004E51D1" w:rsidP="00082F2B">
            <w:pPr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4376" w:type="dxa"/>
          </w:tcPr>
          <w:p w:rsidR="004E51D1" w:rsidRPr="005C2A0B" w:rsidRDefault="00141152" w:rsidP="0014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עדכון בזמן אמת מול המנהלים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>דבר שיחסוך חוסר תקשורת מול המנהל שדרוש לעקוב אחרי כל שלב</w:t>
            </w:r>
          </w:p>
        </w:tc>
      </w:tr>
      <w:tr w:rsidR="004E51D1" w:rsidRPr="006325AF" w:rsidTr="00640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6" w:type="dxa"/>
          </w:tcPr>
          <w:p w:rsidR="004E51D1" w:rsidRPr="005C2A0B" w:rsidRDefault="00141152" w:rsidP="00082F2B">
            <w:pPr>
              <w:jc w:val="center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מזכירות</w:t>
            </w:r>
          </w:p>
        </w:tc>
        <w:tc>
          <w:tcPr>
            <w:tcW w:w="4376" w:type="dxa"/>
          </w:tcPr>
          <w:p w:rsidR="004E51D1" w:rsidRPr="005C2A0B" w:rsidRDefault="00141152" w:rsidP="00082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מעקב רשימות עובדים ואנשי קשר</w:t>
            </w:r>
          </w:p>
        </w:tc>
      </w:tr>
    </w:tbl>
    <w:p w:rsidR="004E51D1" w:rsidRPr="006325AF" w:rsidRDefault="004E51D1" w:rsidP="004E51D1">
      <w:pPr>
        <w:spacing w:after="0" w:line="240" w:lineRule="auto"/>
        <w:rPr>
          <w:rFonts w:cs="David"/>
          <w:b/>
          <w:bCs/>
          <w:rtl/>
        </w:rPr>
      </w:pPr>
    </w:p>
    <w:p w:rsidR="004E51D1" w:rsidRPr="006325AF" w:rsidRDefault="004E51D1" w:rsidP="004E51D1">
      <w:pPr>
        <w:bidi w:val="0"/>
        <w:rPr>
          <w:rFonts w:cs="David"/>
          <w:b/>
          <w:bCs/>
        </w:rPr>
      </w:pPr>
      <w:r w:rsidRPr="006325AF">
        <w:rPr>
          <w:rFonts w:cs="David"/>
          <w:b/>
          <w:bCs/>
          <w:rtl/>
        </w:rPr>
        <w:br w:type="page"/>
      </w:r>
    </w:p>
    <w:p w:rsidR="004E51D1" w:rsidRPr="006325AF" w:rsidRDefault="004E51D1" w:rsidP="004E51D1">
      <w:pPr>
        <w:spacing w:after="0" w:line="240" w:lineRule="auto"/>
        <w:rPr>
          <w:rFonts w:cs="David"/>
          <w:b/>
          <w:bCs/>
        </w:rPr>
      </w:pPr>
    </w:p>
    <w:p w:rsidR="00A825FF" w:rsidRPr="007C2722" w:rsidRDefault="004E51D1" w:rsidP="00A825FF">
      <w:pPr>
        <w:pStyle w:val="ae"/>
        <w:numPr>
          <w:ilvl w:val="0"/>
          <w:numId w:val="15"/>
        </w:numPr>
        <w:rPr>
          <w:rFonts w:cs="David"/>
          <w:color w:val="C00000"/>
          <w:u w:val="single"/>
        </w:rPr>
      </w:pPr>
      <w:r w:rsidRPr="007C2722">
        <w:rPr>
          <w:rFonts w:cs="David" w:hint="cs"/>
          <w:color w:val="C00000"/>
          <w:sz w:val="24"/>
          <w:szCs w:val="24"/>
          <w:u w:val="single"/>
          <w:rtl/>
        </w:rPr>
        <w:t>תרשים</w:t>
      </w:r>
      <w:r w:rsidRPr="007C2722">
        <w:rPr>
          <w:rFonts w:cs="David"/>
          <w:color w:val="C00000"/>
          <w:sz w:val="24"/>
          <w:szCs w:val="24"/>
          <w:u w:val="single"/>
          <w:rtl/>
        </w:rPr>
        <w:t xml:space="preserve"> </w:t>
      </w:r>
      <w:r w:rsidRPr="007C2722">
        <w:rPr>
          <w:rFonts w:cs="David" w:hint="cs"/>
          <w:color w:val="C00000"/>
          <w:sz w:val="24"/>
          <w:szCs w:val="24"/>
          <w:u w:val="single"/>
          <w:rtl/>
        </w:rPr>
        <w:t>סיכום</w:t>
      </w:r>
      <w:r w:rsidRPr="007C2722">
        <w:rPr>
          <w:rFonts w:cs="David"/>
          <w:color w:val="C00000"/>
          <w:sz w:val="24"/>
          <w:szCs w:val="24"/>
          <w:u w:val="single"/>
          <w:rtl/>
        </w:rPr>
        <w:t xml:space="preserve"> </w:t>
      </w:r>
      <w:r w:rsidRPr="007C2722">
        <w:rPr>
          <w:rFonts w:cs="David"/>
          <w:color w:val="C00000"/>
          <w:sz w:val="24"/>
          <w:szCs w:val="24"/>
          <w:u w:val="single"/>
        </w:rPr>
        <w:t>UML</w:t>
      </w:r>
      <w:r w:rsidRPr="007C2722">
        <w:rPr>
          <w:rFonts w:cs="David"/>
          <w:color w:val="C00000"/>
          <w:sz w:val="24"/>
          <w:szCs w:val="24"/>
          <w:u w:val="single"/>
          <w:rtl/>
        </w:rPr>
        <w:t>-</w:t>
      </w:r>
      <w:r w:rsidRPr="007C2722">
        <w:rPr>
          <w:rFonts w:cs="David" w:hint="cs"/>
          <w:color w:val="C00000"/>
          <w:sz w:val="24"/>
          <w:szCs w:val="24"/>
          <w:u w:val="single"/>
          <w:rtl/>
        </w:rPr>
        <w:t>י</w:t>
      </w:r>
      <w:r w:rsidRPr="007C2722">
        <w:rPr>
          <w:rFonts w:cs="David"/>
          <w:color w:val="C00000"/>
          <w:sz w:val="24"/>
          <w:szCs w:val="24"/>
          <w:u w:val="single"/>
          <w:rtl/>
        </w:rPr>
        <w:t xml:space="preserve"> </w:t>
      </w:r>
      <w:r w:rsidRPr="007C2722">
        <w:rPr>
          <w:rFonts w:cs="David" w:hint="cs"/>
          <w:color w:val="C00000"/>
          <w:sz w:val="24"/>
          <w:szCs w:val="24"/>
          <w:u w:val="single"/>
          <w:rtl/>
        </w:rPr>
        <w:t>של</w:t>
      </w:r>
      <w:r w:rsidRPr="007C2722">
        <w:rPr>
          <w:rFonts w:cs="David"/>
          <w:color w:val="C00000"/>
          <w:sz w:val="24"/>
          <w:szCs w:val="24"/>
          <w:u w:val="single"/>
          <w:rtl/>
        </w:rPr>
        <w:t xml:space="preserve"> </w:t>
      </w:r>
      <w:r w:rsidRPr="007C2722">
        <w:rPr>
          <w:rFonts w:cs="David" w:hint="cs"/>
          <w:color w:val="C00000"/>
          <w:sz w:val="24"/>
          <w:szCs w:val="24"/>
          <w:u w:val="single"/>
          <w:rtl/>
        </w:rPr>
        <w:t>תרחישי</w:t>
      </w:r>
      <w:r w:rsidRPr="007C2722">
        <w:rPr>
          <w:rFonts w:cs="David"/>
          <w:color w:val="C00000"/>
          <w:sz w:val="24"/>
          <w:szCs w:val="24"/>
          <w:u w:val="single"/>
          <w:rtl/>
        </w:rPr>
        <w:t xml:space="preserve"> </w:t>
      </w:r>
      <w:r w:rsidRPr="007C2722">
        <w:rPr>
          <w:rFonts w:cs="David" w:hint="cs"/>
          <w:color w:val="C00000"/>
          <w:sz w:val="24"/>
          <w:szCs w:val="24"/>
          <w:u w:val="single"/>
          <w:rtl/>
        </w:rPr>
        <w:t>השימוש</w:t>
      </w:r>
      <w:r w:rsidRPr="007C2722">
        <w:rPr>
          <w:rFonts w:cs="David"/>
          <w:color w:val="C00000"/>
          <w:sz w:val="24"/>
          <w:szCs w:val="24"/>
          <w:u w:val="single"/>
          <w:rtl/>
        </w:rPr>
        <w:t xml:space="preserve"> </w:t>
      </w:r>
      <w:r w:rsidRPr="007C2722">
        <w:rPr>
          <w:rFonts w:cs="David" w:hint="cs"/>
          <w:color w:val="C00000"/>
          <w:sz w:val="24"/>
          <w:szCs w:val="24"/>
          <w:u w:val="single"/>
          <w:rtl/>
        </w:rPr>
        <w:t>במערכת</w:t>
      </w:r>
      <w:r w:rsidRPr="007C2722">
        <w:rPr>
          <w:rFonts w:cs="David"/>
          <w:color w:val="C00000"/>
          <w:sz w:val="24"/>
          <w:szCs w:val="24"/>
          <w:u w:val="single"/>
          <w:rtl/>
        </w:rPr>
        <w:br/>
      </w:r>
      <w:r w:rsidR="007C2722">
        <w:rPr>
          <w:rFonts w:cs="David" w:hint="cs"/>
          <w:noProof/>
          <w:color w:val="C00000"/>
          <w:rtl/>
        </w:rPr>
        <w:drawing>
          <wp:inline distT="0" distB="0" distL="0" distR="0">
            <wp:extent cx="5274310" cy="4823460"/>
            <wp:effectExtent l="19050" t="0" r="2540" b="0"/>
            <wp:docPr id="1" name="תמונה 0" descr="ללא ש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ללא שם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722">
        <w:rPr>
          <w:rFonts w:cs="David" w:hint="cs"/>
          <w:color w:val="C00000"/>
          <w:rtl/>
        </w:rPr>
        <w:br/>
      </w:r>
    </w:p>
    <w:p w:rsidR="007C2722" w:rsidRDefault="007C2722" w:rsidP="007C2722">
      <w:pPr>
        <w:rPr>
          <w:rFonts w:cs="David"/>
          <w:color w:val="C00000"/>
          <w:u w:val="single"/>
          <w:rtl/>
        </w:rPr>
      </w:pPr>
    </w:p>
    <w:p w:rsidR="007C2722" w:rsidRDefault="007C2722" w:rsidP="007C2722">
      <w:pPr>
        <w:rPr>
          <w:rFonts w:cs="David"/>
          <w:color w:val="C00000"/>
          <w:u w:val="single"/>
          <w:rtl/>
        </w:rPr>
      </w:pPr>
    </w:p>
    <w:p w:rsidR="007C2722" w:rsidRDefault="007C2722" w:rsidP="007C2722">
      <w:pPr>
        <w:rPr>
          <w:rFonts w:cs="David"/>
          <w:color w:val="C00000"/>
          <w:u w:val="single"/>
          <w:rtl/>
        </w:rPr>
      </w:pPr>
    </w:p>
    <w:p w:rsidR="007C2722" w:rsidRDefault="007C2722" w:rsidP="007C2722">
      <w:pPr>
        <w:rPr>
          <w:rFonts w:cs="David"/>
          <w:color w:val="C00000"/>
          <w:u w:val="single"/>
          <w:rtl/>
        </w:rPr>
      </w:pPr>
    </w:p>
    <w:p w:rsidR="007C2722" w:rsidRDefault="007C2722" w:rsidP="007C2722">
      <w:pPr>
        <w:rPr>
          <w:rFonts w:cs="David"/>
          <w:color w:val="C00000"/>
          <w:u w:val="single"/>
          <w:rtl/>
        </w:rPr>
      </w:pPr>
    </w:p>
    <w:p w:rsidR="007C2722" w:rsidRDefault="007C2722" w:rsidP="007C2722">
      <w:pPr>
        <w:rPr>
          <w:rFonts w:cs="David"/>
          <w:color w:val="C00000"/>
          <w:u w:val="single"/>
          <w:rtl/>
        </w:rPr>
      </w:pPr>
    </w:p>
    <w:p w:rsidR="007C2722" w:rsidRDefault="007C2722" w:rsidP="007C2722">
      <w:pPr>
        <w:rPr>
          <w:rFonts w:cs="David"/>
          <w:color w:val="C00000"/>
          <w:u w:val="single"/>
          <w:rtl/>
        </w:rPr>
      </w:pPr>
    </w:p>
    <w:p w:rsidR="007C2722" w:rsidRDefault="007C2722" w:rsidP="007C2722">
      <w:pPr>
        <w:rPr>
          <w:rFonts w:cs="David"/>
          <w:color w:val="C00000"/>
          <w:u w:val="single"/>
          <w:rtl/>
        </w:rPr>
      </w:pPr>
    </w:p>
    <w:p w:rsidR="007C2722" w:rsidRDefault="007C2722" w:rsidP="007C2722">
      <w:pPr>
        <w:rPr>
          <w:rFonts w:cs="David"/>
          <w:color w:val="C00000"/>
          <w:u w:val="single"/>
          <w:rtl/>
        </w:rPr>
      </w:pPr>
    </w:p>
    <w:p w:rsidR="007C2722" w:rsidRDefault="007C2722" w:rsidP="007C2722">
      <w:pPr>
        <w:rPr>
          <w:rFonts w:cs="David"/>
          <w:color w:val="C00000"/>
          <w:u w:val="single"/>
          <w:rtl/>
        </w:rPr>
      </w:pPr>
    </w:p>
    <w:p w:rsidR="00F65732" w:rsidRPr="007C2722" w:rsidRDefault="00F65732" w:rsidP="007C2722">
      <w:pPr>
        <w:rPr>
          <w:rFonts w:cs="David"/>
          <w:color w:val="C00000"/>
          <w:u w:val="single"/>
        </w:rPr>
      </w:pPr>
    </w:p>
    <w:tbl>
      <w:tblPr>
        <w:tblStyle w:val="-20"/>
        <w:tblpPr w:leftFromText="180" w:rightFromText="180" w:vertAnchor="text" w:horzAnchor="margin" w:tblpY="861"/>
        <w:bidiVisual/>
        <w:tblW w:w="8805" w:type="dxa"/>
        <w:tblInd w:w="-322" w:type="dxa"/>
        <w:tblLook w:val="04A0" w:firstRow="1" w:lastRow="0" w:firstColumn="1" w:lastColumn="0" w:noHBand="0" w:noVBand="1"/>
      </w:tblPr>
      <w:tblGrid>
        <w:gridCol w:w="2001"/>
        <w:gridCol w:w="6804"/>
      </w:tblGrid>
      <w:tr w:rsidR="004E51D1" w:rsidRPr="006325AF" w:rsidTr="00545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4E51D1" w:rsidRPr="006325AF" w:rsidRDefault="004E51D1" w:rsidP="00082F2B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 w:rsidRPr="006325AF">
              <w:rPr>
                <w:rFonts w:cs="David" w:hint="cs"/>
                <w:sz w:val="28"/>
                <w:szCs w:val="28"/>
                <w:rtl/>
              </w:rPr>
              <w:lastRenderedPageBreak/>
              <w:t>שם התרחיש</w:t>
            </w:r>
          </w:p>
        </w:tc>
        <w:tc>
          <w:tcPr>
            <w:tcW w:w="6804" w:type="dxa"/>
          </w:tcPr>
          <w:p w:rsidR="004E51D1" w:rsidRPr="006325AF" w:rsidRDefault="004E51D1" w:rsidP="00B7438B">
            <w:pPr>
              <w:pStyle w:val="a8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8"/>
                <w:szCs w:val="28"/>
                <w:rtl/>
              </w:rPr>
            </w:pPr>
            <w:r w:rsidRPr="006325AF">
              <w:rPr>
                <w:rFonts w:cs="David" w:hint="cs"/>
                <w:color w:val="auto"/>
                <w:sz w:val="28"/>
                <w:szCs w:val="28"/>
              </w:rPr>
              <w:t>UC</w:t>
            </w:r>
            <w:r w:rsidRPr="006325AF">
              <w:rPr>
                <w:rFonts w:cs="David"/>
                <w:color w:val="auto"/>
                <w:sz w:val="28"/>
                <w:szCs w:val="28"/>
              </w:rPr>
              <w:t>1</w:t>
            </w:r>
            <w:r w:rsidRPr="006325AF">
              <w:rPr>
                <w:rFonts w:cs="David" w:hint="cs"/>
                <w:color w:val="auto"/>
                <w:sz w:val="28"/>
                <w:szCs w:val="28"/>
                <w:rtl/>
              </w:rPr>
              <w:t xml:space="preserve">. איתחול/עדכון </w:t>
            </w:r>
            <w:r w:rsidR="00B7438B">
              <w:rPr>
                <w:rFonts w:cs="David" w:hint="cs"/>
                <w:color w:val="auto"/>
                <w:sz w:val="28"/>
                <w:szCs w:val="28"/>
                <w:rtl/>
              </w:rPr>
              <w:t>סטטוס</w:t>
            </w:r>
            <w:r w:rsidRPr="006325AF">
              <w:rPr>
                <w:rFonts w:cs="David" w:hint="cs"/>
                <w:color w:val="auto"/>
                <w:sz w:val="28"/>
                <w:szCs w:val="28"/>
                <w:rtl/>
              </w:rPr>
              <w:t xml:space="preserve"> עבודה</w:t>
            </w:r>
          </w:p>
        </w:tc>
      </w:tr>
      <w:tr w:rsidR="004E51D1" w:rsidRPr="006325AF" w:rsidTr="0054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4E51D1" w:rsidRPr="00545BF7" w:rsidRDefault="004E51D1" w:rsidP="00082F2B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45BF7">
              <w:rPr>
                <w:rFonts w:cs="David" w:hint="cs"/>
                <w:b/>
                <w:bCs/>
                <w:sz w:val="24"/>
                <w:szCs w:val="24"/>
                <w:rtl/>
              </w:rPr>
              <w:t>שחקו ראשי</w:t>
            </w:r>
          </w:p>
        </w:tc>
        <w:tc>
          <w:tcPr>
            <w:tcW w:w="6804" w:type="dxa"/>
          </w:tcPr>
          <w:p w:rsidR="004E51D1" w:rsidRPr="00545BF7" w:rsidRDefault="00B7438B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i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cs="David" w:hint="cs"/>
                <w:i/>
                <w:iCs w:val="0"/>
                <w:color w:val="auto"/>
                <w:sz w:val="24"/>
                <w:szCs w:val="24"/>
                <w:u w:val="none"/>
                <w:rtl/>
              </w:rPr>
              <w:t>אדמין</w:t>
            </w:r>
          </w:p>
        </w:tc>
      </w:tr>
      <w:tr w:rsidR="004E51D1" w:rsidRPr="006325AF" w:rsidTr="00545BF7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4E51D1" w:rsidRPr="00545BF7" w:rsidRDefault="004E51D1" w:rsidP="00082F2B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45BF7">
              <w:rPr>
                <w:rFonts w:cs="David" w:hint="cs"/>
                <w:b/>
                <w:bCs/>
                <w:sz w:val="24"/>
                <w:szCs w:val="24"/>
                <w:rtl/>
              </w:rPr>
              <w:t>מטרה</w:t>
            </w:r>
          </w:p>
        </w:tc>
        <w:tc>
          <w:tcPr>
            <w:tcW w:w="6804" w:type="dxa"/>
          </w:tcPr>
          <w:p w:rsidR="004E51D1" w:rsidRPr="00545BF7" w:rsidRDefault="00B7438B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i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cs="David" w:hint="cs"/>
                <w:i/>
                <w:iCs w:val="0"/>
                <w:color w:val="auto"/>
                <w:sz w:val="24"/>
                <w:szCs w:val="24"/>
                <w:u w:val="none"/>
                <w:rtl/>
              </w:rPr>
              <w:t>הטלת משימות לעובדי הארגון</w:t>
            </w:r>
          </w:p>
        </w:tc>
      </w:tr>
      <w:tr w:rsidR="004E51D1" w:rsidRPr="006325AF" w:rsidTr="0054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4E51D1" w:rsidRPr="00545BF7" w:rsidRDefault="004E51D1" w:rsidP="00082F2B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45BF7">
              <w:rPr>
                <w:rFonts w:cs="David" w:hint="cs"/>
                <w:b/>
                <w:bCs/>
                <w:sz w:val="24"/>
                <w:szCs w:val="24"/>
                <w:rtl/>
              </w:rPr>
              <w:t>היקף ורמה</w:t>
            </w:r>
          </w:p>
        </w:tc>
        <w:tc>
          <w:tcPr>
            <w:tcW w:w="6804" w:type="dxa"/>
          </w:tcPr>
          <w:p w:rsidR="004E51D1" w:rsidRPr="00545BF7" w:rsidRDefault="00B7438B" w:rsidP="00B7438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מערכת שימוש </w:t>
            </w:r>
            <w:r>
              <w:rPr>
                <w:rFonts w:cs="David" w:hint="cs"/>
                <w:color w:val="auto"/>
                <w:sz w:val="24"/>
                <w:szCs w:val="24"/>
                <w:u w:val="none"/>
              </w:rPr>
              <w:t>C</w:t>
            </w:r>
            <w:r>
              <w:rPr>
                <w:rFonts w:cs="David"/>
                <w:color w:val="auto"/>
                <w:sz w:val="24"/>
                <w:szCs w:val="24"/>
                <w:u w:val="none"/>
              </w:rPr>
              <w:t xml:space="preserve">ontrol room </w:t>
            </w:r>
            <w:r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,עובד,אדמין</w:t>
            </w:r>
          </w:p>
        </w:tc>
      </w:tr>
      <w:tr w:rsidR="004E51D1" w:rsidRPr="006325AF" w:rsidTr="00715AC7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4E51D1" w:rsidRPr="00545BF7" w:rsidRDefault="004E51D1" w:rsidP="00082F2B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45BF7">
              <w:rPr>
                <w:rFonts w:cs="David"/>
                <w:b/>
                <w:bCs/>
                <w:sz w:val="24"/>
                <w:szCs w:val="24"/>
                <w:rtl/>
              </w:rPr>
              <w:t>בעלי עניין ואינטרסים</w:t>
            </w:r>
          </w:p>
        </w:tc>
        <w:tc>
          <w:tcPr>
            <w:tcW w:w="6804" w:type="dxa"/>
          </w:tcPr>
          <w:p w:rsidR="004E51D1" w:rsidRPr="00715AC7" w:rsidRDefault="00B7438B" w:rsidP="00B7438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אדמין</w:t>
            </w:r>
            <w:r w:rsidR="004E51D1"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– </w:t>
            </w:r>
            <w:r w:rsidR="00876C8F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הזנת/עדכון </w:t>
            </w:r>
            <w:r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מטלות</w:t>
            </w:r>
            <w:r w:rsidR="00876C8F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העבודה האפשריות,</w:t>
            </w:r>
            <w:r w:rsidR="004E51D1"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באופן נח ומסודר</w:t>
            </w:r>
            <w:r w:rsidR="00876C8F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דרך אתר האינטרנט</w:t>
            </w:r>
            <w:r w:rsidR="004E51D1"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.</w:t>
            </w:r>
          </w:p>
        </w:tc>
      </w:tr>
      <w:tr w:rsidR="004E51D1" w:rsidRPr="006325AF" w:rsidTr="0054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4E51D1" w:rsidRPr="00545BF7" w:rsidRDefault="004E51D1" w:rsidP="00082F2B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45BF7">
              <w:rPr>
                <w:rFonts w:cs="David" w:hint="cs"/>
                <w:b/>
                <w:bCs/>
                <w:sz w:val="24"/>
                <w:szCs w:val="24"/>
                <w:rtl/>
              </w:rPr>
              <w:t>תיאור</w:t>
            </w:r>
          </w:p>
        </w:tc>
        <w:tc>
          <w:tcPr>
            <w:tcW w:w="6804" w:type="dxa"/>
          </w:tcPr>
          <w:p w:rsidR="004E51D1" w:rsidRPr="00545BF7" w:rsidRDefault="004E51D1" w:rsidP="00B7438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איתחול/עדכון </w:t>
            </w:r>
            <w:r w:rsidR="00B7438B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מטלות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יתבצע ע"י סימון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 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התאים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המתאימים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="00B7438B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המשימות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, 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כאשר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תנתן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3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אפשרות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סימון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: 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אדום</w:t>
            </w:r>
            <w:r w:rsidR="00B7438B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בוצע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,</w:t>
            </w:r>
            <w:r w:rsidR="00B7438B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ללא צבע-אין התייחסות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br/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ירוק-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="00B7438B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בוצע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. בסוף השינוי נדרש המשתמש לשמור את השינויים.</w:t>
            </w:r>
          </w:p>
        </w:tc>
      </w:tr>
      <w:tr w:rsidR="004E51D1" w:rsidRPr="006325AF" w:rsidTr="00545BF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4E51D1" w:rsidRPr="00545BF7" w:rsidRDefault="004E51D1" w:rsidP="00082F2B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45BF7">
              <w:rPr>
                <w:rFonts w:cs="David"/>
                <w:b/>
                <w:bCs/>
                <w:sz w:val="24"/>
                <w:szCs w:val="24"/>
                <w:rtl/>
              </w:rPr>
              <w:t>טריגר</w:t>
            </w:r>
          </w:p>
        </w:tc>
        <w:tc>
          <w:tcPr>
            <w:tcW w:w="6804" w:type="dxa"/>
          </w:tcPr>
          <w:p w:rsidR="004E51D1" w:rsidRPr="00545BF7" w:rsidRDefault="004E51D1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המשתמש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נכנס למערכת</w:t>
            </w:r>
          </w:p>
        </w:tc>
      </w:tr>
      <w:tr w:rsidR="004E51D1" w:rsidRPr="006325AF" w:rsidTr="0054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4E51D1" w:rsidRPr="00545BF7" w:rsidRDefault="004E51D1" w:rsidP="00082F2B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45BF7">
              <w:rPr>
                <w:rFonts w:cs="David" w:hint="cs"/>
                <w:b/>
                <w:bCs/>
                <w:sz w:val="24"/>
                <w:szCs w:val="24"/>
                <w:rtl/>
              </w:rPr>
              <w:t>תנאי קדם</w:t>
            </w:r>
          </w:p>
        </w:tc>
        <w:tc>
          <w:tcPr>
            <w:tcW w:w="6804" w:type="dxa"/>
          </w:tcPr>
          <w:p w:rsidR="004E51D1" w:rsidRPr="00545BF7" w:rsidRDefault="004E51D1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המשתמש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עבר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את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מסך ההזדהות (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</w:rPr>
              <w:t>login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>)</w:t>
            </w:r>
          </w:p>
        </w:tc>
      </w:tr>
      <w:tr w:rsidR="004E51D1" w:rsidRPr="006325AF" w:rsidTr="00545BF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4E51D1" w:rsidRPr="00545BF7" w:rsidRDefault="004E51D1" w:rsidP="00082F2B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45BF7">
              <w:rPr>
                <w:rFonts w:cs="David"/>
                <w:b/>
                <w:bCs/>
                <w:sz w:val="24"/>
                <w:szCs w:val="24"/>
                <w:rtl/>
              </w:rPr>
              <w:t xml:space="preserve">תנאי סיום מוצלח </w:t>
            </w:r>
          </w:p>
        </w:tc>
        <w:tc>
          <w:tcPr>
            <w:tcW w:w="6804" w:type="dxa"/>
          </w:tcPr>
          <w:p w:rsidR="004E51D1" w:rsidRPr="00545BF7" w:rsidRDefault="004E51D1" w:rsidP="00545B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תאריך עדכון אחרון שונה והודעת אישור מהמערכת שהפעולה עברה בהצלחה.</w:t>
            </w:r>
          </w:p>
        </w:tc>
      </w:tr>
      <w:tr w:rsidR="004E51D1" w:rsidRPr="006325AF" w:rsidTr="0054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4E51D1" w:rsidRPr="00545BF7" w:rsidRDefault="004E51D1" w:rsidP="00082F2B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45BF7">
              <w:rPr>
                <w:rFonts w:cs="David"/>
                <w:b/>
                <w:bCs/>
                <w:sz w:val="24"/>
                <w:szCs w:val="24"/>
                <w:rtl/>
              </w:rPr>
              <w:t xml:space="preserve">תנאי </w:t>
            </w:r>
            <w:r w:rsidRPr="00545BF7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סיום </w:t>
            </w:r>
            <w:r w:rsidRPr="00545BF7">
              <w:rPr>
                <w:rFonts w:cs="David"/>
                <w:b/>
                <w:bCs/>
                <w:sz w:val="24"/>
                <w:szCs w:val="24"/>
                <w:rtl/>
              </w:rPr>
              <w:t xml:space="preserve">כישלון </w:t>
            </w:r>
          </w:p>
        </w:tc>
        <w:tc>
          <w:tcPr>
            <w:tcW w:w="6804" w:type="dxa"/>
          </w:tcPr>
          <w:p w:rsidR="004E51D1" w:rsidRPr="00545BF7" w:rsidRDefault="004E51D1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תאריך עדכון אחרון לא נשמר ואי קבלת הודעת אישור מהמערכת.</w:t>
            </w:r>
          </w:p>
        </w:tc>
      </w:tr>
      <w:tr w:rsidR="004E51D1" w:rsidRPr="006325AF" w:rsidTr="00545BF7">
        <w:trPr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4E51D1" w:rsidRPr="00545BF7" w:rsidRDefault="004E51D1" w:rsidP="00082F2B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45BF7">
              <w:rPr>
                <w:rFonts w:cs="David"/>
                <w:b/>
                <w:bCs/>
                <w:sz w:val="24"/>
                <w:szCs w:val="24"/>
                <w:rtl/>
              </w:rPr>
              <w:t xml:space="preserve">תרחיש הצלחה עיקרי </w:t>
            </w:r>
          </w:p>
        </w:tc>
        <w:tc>
          <w:tcPr>
            <w:tcW w:w="6804" w:type="dxa"/>
          </w:tcPr>
          <w:p w:rsidR="004E51D1" w:rsidRPr="0085552D" w:rsidRDefault="004E51D1" w:rsidP="00B7438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u w:val="none"/>
                <w:rtl/>
              </w:rPr>
            </w:pP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="00B7438B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העובד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מזין/מעדכן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את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="00B7438B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עדכון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העבודה בטבלה ע"י צביעת התאים. המשתמש שולח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בקשה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לשמירה.. המערכת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מאשרת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את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השמירה ומעדכנת את תאריך העדכון האחרון.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</w:p>
        </w:tc>
      </w:tr>
      <w:tr w:rsidR="004E51D1" w:rsidRPr="006325AF" w:rsidTr="0054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4E51D1" w:rsidRPr="00545BF7" w:rsidRDefault="004E51D1" w:rsidP="00545BF7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45BF7">
              <w:rPr>
                <w:rFonts w:cs="David"/>
                <w:b/>
                <w:bCs/>
                <w:sz w:val="24"/>
                <w:szCs w:val="24"/>
                <w:rtl/>
              </w:rPr>
              <w:t xml:space="preserve">הרחבות (שגיאות) </w:t>
            </w:r>
          </w:p>
        </w:tc>
        <w:tc>
          <w:tcPr>
            <w:tcW w:w="6804" w:type="dxa"/>
          </w:tcPr>
          <w:p w:rsidR="004E51D1" w:rsidRPr="00545BF7" w:rsidRDefault="004E51D1" w:rsidP="00545BF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שגיאת חיבור (אינטרנט) בשליחת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הבקשה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לשמירה.</w:t>
            </w:r>
          </w:p>
        </w:tc>
      </w:tr>
      <w:tr w:rsidR="004E51D1" w:rsidRPr="006325AF" w:rsidTr="00545BF7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4E51D1" w:rsidRPr="00545BF7" w:rsidRDefault="004E51D1" w:rsidP="00082F2B">
            <w:pPr>
              <w:rPr>
                <w:rFonts w:cs="David"/>
                <w:sz w:val="24"/>
                <w:szCs w:val="24"/>
                <w:rtl/>
              </w:rPr>
            </w:pPr>
            <w:r w:rsidRPr="00545BF7">
              <w:rPr>
                <w:rFonts w:cs="David"/>
                <w:sz w:val="24"/>
                <w:szCs w:val="24"/>
                <w:rtl/>
              </w:rPr>
              <w:t>תרחישים חלופיים</w:t>
            </w:r>
          </w:p>
        </w:tc>
        <w:tc>
          <w:tcPr>
            <w:tcW w:w="6804" w:type="dxa"/>
          </w:tcPr>
          <w:p w:rsidR="004E51D1" w:rsidRPr="00545BF7" w:rsidRDefault="004E51D1" w:rsidP="00545BF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שמירת הדף הקודם- טבלת השעות ב- 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</w:rPr>
              <w:t>cookies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. </w:t>
            </w:r>
          </w:p>
        </w:tc>
      </w:tr>
    </w:tbl>
    <w:p w:rsidR="004E51D1" w:rsidRPr="006325AF" w:rsidRDefault="004E51D1" w:rsidP="004E51D1">
      <w:pPr>
        <w:pStyle w:val="1"/>
        <w:rPr>
          <w:rFonts w:cs="David"/>
          <w:rtl/>
        </w:rPr>
      </w:pPr>
      <w:r w:rsidRPr="006325AF">
        <w:rPr>
          <w:rFonts w:cs="David" w:hint="cs"/>
          <w:noProof/>
          <w:color w:val="auto"/>
          <w:rtl/>
        </w:rPr>
        <w:t>3. תרחישי</w:t>
      </w:r>
      <w:r w:rsidRPr="006325AF">
        <w:rPr>
          <w:rFonts w:cs="David"/>
          <w:noProof/>
          <w:color w:val="auto"/>
          <w:rtl/>
        </w:rPr>
        <w:t xml:space="preserve"> </w:t>
      </w:r>
      <w:r w:rsidRPr="006325AF">
        <w:rPr>
          <w:rFonts w:cs="David" w:hint="cs"/>
          <w:noProof/>
          <w:color w:val="auto"/>
          <w:rtl/>
        </w:rPr>
        <w:t>שימוש</w:t>
      </w:r>
      <w:r w:rsidRPr="006325AF">
        <w:rPr>
          <w:rFonts w:cs="David"/>
          <w:noProof/>
          <w:color w:val="auto"/>
          <w:rtl/>
        </w:rPr>
        <w:t xml:space="preserve"> </w:t>
      </w:r>
      <w:r w:rsidRPr="006325AF">
        <w:rPr>
          <w:rFonts w:cs="David" w:hint="cs"/>
          <w:noProof/>
          <w:color w:val="auto"/>
          <w:rtl/>
        </w:rPr>
        <w:t>פורמאליים</w:t>
      </w:r>
      <w:r w:rsidRPr="006325AF">
        <w:rPr>
          <w:rFonts w:cs="David"/>
          <w:noProof/>
          <w:color w:val="auto"/>
          <w:rtl/>
        </w:rPr>
        <w:t xml:space="preserve"> </w:t>
      </w:r>
      <w:r w:rsidRPr="006325AF">
        <w:rPr>
          <w:rFonts w:cs="David" w:hint="cs"/>
          <w:noProof/>
          <w:color w:val="auto"/>
          <w:rtl/>
        </w:rPr>
        <w:t>עיקריים</w:t>
      </w:r>
      <w:r w:rsidRPr="006325AF">
        <w:rPr>
          <w:rFonts w:cs="David"/>
          <w:rtl/>
        </w:rPr>
        <w:br/>
      </w:r>
      <w:bookmarkStart w:id="9" w:name="_Toc275493958"/>
      <w:r w:rsidRPr="006325AF">
        <w:rPr>
          <w:rFonts w:cs="David" w:hint="cs"/>
          <w:rtl/>
        </w:rPr>
        <w:br/>
      </w:r>
    </w:p>
    <w:tbl>
      <w:tblPr>
        <w:tblStyle w:val="-20"/>
        <w:tblpPr w:leftFromText="180" w:rightFromText="180" w:vertAnchor="text" w:horzAnchor="margin" w:tblpY="544"/>
        <w:bidiVisual/>
        <w:tblW w:w="8805" w:type="dxa"/>
        <w:tblLook w:val="04A0" w:firstRow="1" w:lastRow="0" w:firstColumn="1" w:lastColumn="0" w:noHBand="0" w:noVBand="1"/>
      </w:tblPr>
      <w:tblGrid>
        <w:gridCol w:w="2001"/>
        <w:gridCol w:w="6804"/>
      </w:tblGrid>
      <w:tr w:rsidR="00711962" w:rsidRPr="006325AF" w:rsidTr="00711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711962" w:rsidRPr="006325AF" w:rsidRDefault="00711962" w:rsidP="00711962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 w:rsidRPr="006325AF">
              <w:rPr>
                <w:rFonts w:cs="David" w:hint="cs"/>
                <w:sz w:val="28"/>
                <w:szCs w:val="28"/>
                <w:rtl/>
              </w:rPr>
              <w:t>שם התרחיש</w:t>
            </w:r>
          </w:p>
        </w:tc>
        <w:tc>
          <w:tcPr>
            <w:tcW w:w="6804" w:type="dxa"/>
          </w:tcPr>
          <w:p w:rsidR="00711962" w:rsidRPr="006325AF" w:rsidRDefault="00E34F54" w:rsidP="00B7438B">
            <w:pPr>
              <w:pStyle w:val="a8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8"/>
                <w:szCs w:val="28"/>
                <w:rtl/>
              </w:rPr>
            </w:pPr>
            <w:r>
              <w:rPr>
                <w:rFonts w:cs="David" w:hint="cs"/>
                <w:color w:val="auto"/>
                <w:sz w:val="28"/>
                <w:szCs w:val="28"/>
                <w:rtl/>
              </w:rPr>
              <w:t>2</w:t>
            </w:r>
            <w:r>
              <w:rPr>
                <w:rFonts w:cs="David"/>
                <w:color w:val="auto"/>
                <w:sz w:val="28"/>
                <w:szCs w:val="28"/>
              </w:rPr>
              <w:t>UC</w:t>
            </w:r>
            <w:r w:rsidRPr="006325AF">
              <w:rPr>
                <w:rFonts w:cs="David" w:hint="cs"/>
                <w:color w:val="auto"/>
                <w:sz w:val="28"/>
                <w:szCs w:val="28"/>
                <w:rtl/>
              </w:rPr>
              <w:t>.</w:t>
            </w:r>
            <w:r w:rsidR="001E69B4">
              <w:rPr>
                <w:rFonts w:cs="David" w:hint="cs"/>
                <w:color w:val="auto"/>
                <w:sz w:val="28"/>
                <w:szCs w:val="28"/>
                <w:rtl/>
              </w:rPr>
              <w:t>שליפת</w:t>
            </w:r>
            <w:r w:rsidR="00711962" w:rsidRPr="006325AF">
              <w:rPr>
                <w:rFonts w:cs="David" w:hint="cs"/>
                <w:color w:val="auto"/>
                <w:sz w:val="28"/>
                <w:szCs w:val="28"/>
                <w:rtl/>
              </w:rPr>
              <w:t xml:space="preserve"> </w:t>
            </w:r>
            <w:r w:rsidR="00B7438B">
              <w:rPr>
                <w:rFonts w:cs="David" w:hint="cs"/>
                <w:color w:val="auto"/>
                <w:sz w:val="28"/>
                <w:szCs w:val="28"/>
                <w:rtl/>
              </w:rPr>
              <w:t>עדכון סטטוס מטלה</w:t>
            </w:r>
          </w:p>
        </w:tc>
      </w:tr>
      <w:tr w:rsidR="00711962" w:rsidRPr="006325AF" w:rsidTr="00711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711962" w:rsidRPr="00545BF7" w:rsidRDefault="00711962" w:rsidP="00711962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45BF7">
              <w:rPr>
                <w:rFonts w:cs="David" w:hint="cs"/>
                <w:b/>
                <w:bCs/>
                <w:sz w:val="24"/>
                <w:szCs w:val="24"/>
                <w:rtl/>
              </w:rPr>
              <w:t>שחקו ראשי</w:t>
            </w:r>
          </w:p>
        </w:tc>
        <w:tc>
          <w:tcPr>
            <w:tcW w:w="6804" w:type="dxa"/>
          </w:tcPr>
          <w:p w:rsidR="00711962" w:rsidRPr="00545BF7" w:rsidRDefault="00B7438B" w:rsidP="0071196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i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cs="David" w:hint="cs"/>
                <w:i/>
                <w:iCs w:val="0"/>
                <w:color w:val="auto"/>
                <w:sz w:val="24"/>
                <w:szCs w:val="24"/>
                <w:u w:val="none"/>
                <w:rtl/>
              </w:rPr>
              <w:t>עובד</w:t>
            </w:r>
          </w:p>
        </w:tc>
      </w:tr>
      <w:tr w:rsidR="00711962" w:rsidRPr="006325AF" w:rsidTr="00711962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711962" w:rsidRPr="00545BF7" w:rsidRDefault="00711962" w:rsidP="00711962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45BF7">
              <w:rPr>
                <w:rFonts w:cs="David" w:hint="cs"/>
                <w:b/>
                <w:bCs/>
                <w:sz w:val="24"/>
                <w:szCs w:val="24"/>
                <w:rtl/>
              </w:rPr>
              <w:t>מטרה</w:t>
            </w:r>
          </w:p>
        </w:tc>
        <w:tc>
          <w:tcPr>
            <w:tcW w:w="6804" w:type="dxa"/>
          </w:tcPr>
          <w:p w:rsidR="00711962" w:rsidRPr="00545BF7" w:rsidRDefault="00B7438B" w:rsidP="0071196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i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cs="David" w:hint="cs"/>
                <w:i/>
                <w:iCs w:val="0"/>
                <w:color w:val="auto"/>
                <w:sz w:val="24"/>
                <w:szCs w:val="24"/>
                <w:u w:val="none"/>
                <w:rtl/>
              </w:rPr>
              <w:t>שליפת המידע על מטלות העבודה</w:t>
            </w:r>
          </w:p>
        </w:tc>
      </w:tr>
      <w:tr w:rsidR="00711962" w:rsidRPr="006325AF" w:rsidTr="00711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711962" w:rsidRPr="00545BF7" w:rsidRDefault="00711962" w:rsidP="00711962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45BF7">
              <w:rPr>
                <w:rFonts w:cs="David" w:hint="cs"/>
                <w:b/>
                <w:bCs/>
                <w:sz w:val="24"/>
                <w:szCs w:val="24"/>
                <w:rtl/>
              </w:rPr>
              <w:t>היקף ורמה</w:t>
            </w:r>
          </w:p>
        </w:tc>
        <w:tc>
          <w:tcPr>
            <w:tcW w:w="6804" w:type="dxa"/>
          </w:tcPr>
          <w:p w:rsidR="00711962" w:rsidRPr="00545BF7" w:rsidRDefault="00711962" w:rsidP="00B7438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מערכת אינטרנטית</w:t>
            </w:r>
            <w:r w:rsidR="00B7438B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="00B7438B">
              <w:rPr>
                <w:rFonts w:cs="David" w:hint="cs"/>
                <w:color w:val="auto"/>
                <w:sz w:val="24"/>
                <w:szCs w:val="24"/>
                <w:u w:val="none"/>
              </w:rPr>
              <w:t>CONTROL ROOM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, </w:t>
            </w:r>
            <w:r w:rsidR="00B7438B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עובד,אדמין</w:t>
            </w:r>
          </w:p>
        </w:tc>
      </w:tr>
      <w:tr w:rsidR="00711962" w:rsidRPr="006325AF" w:rsidTr="000C7752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711962" w:rsidRPr="00545BF7" w:rsidRDefault="00711962" w:rsidP="00711962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45BF7">
              <w:rPr>
                <w:rFonts w:cs="David"/>
                <w:b/>
                <w:bCs/>
                <w:sz w:val="24"/>
                <w:szCs w:val="24"/>
                <w:rtl/>
              </w:rPr>
              <w:t>בעלי עניין ואינטרסים</w:t>
            </w:r>
          </w:p>
        </w:tc>
        <w:tc>
          <w:tcPr>
            <w:tcW w:w="6804" w:type="dxa"/>
          </w:tcPr>
          <w:p w:rsidR="00711962" w:rsidRPr="00545BF7" w:rsidRDefault="00B7438B" w:rsidP="00B7438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עובד</w:t>
            </w:r>
            <w:r w:rsidR="00711962"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– </w:t>
            </w:r>
            <w:r w:rsidR="00711962"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קבלת </w:t>
            </w:r>
            <w:r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עדכון</w:t>
            </w:r>
            <w:r w:rsidR="00711962"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עבודה </w:t>
            </w:r>
            <w:r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מהאדמין(מנהל)</w:t>
            </w:r>
            <w:r w:rsidR="00711962"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באופן מסודר וממוחשב ממסד הנתונים המכיל את </w:t>
            </w:r>
            <w:r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עדכון סטטוס</w:t>
            </w:r>
            <w:r w:rsidR="00711962"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העבודה האפשריות </w:t>
            </w:r>
            <w:r w:rsidR="000C7752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עבור כל עובד</w:t>
            </w:r>
            <w:r w:rsidR="00711962"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.</w:t>
            </w:r>
            <w:r w:rsidR="00711962"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</w:p>
        </w:tc>
      </w:tr>
      <w:tr w:rsidR="00711962" w:rsidRPr="006325AF" w:rsidTr="000E7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711962" w:rsidRPr="00545BF7" w:rsidRDefault="00711962" w:rsidP="00711962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45BF7">
              <w:rPr>
                <w:rFonts w:cs="David" w:hint="cs"/>
                <w:b/>
                <w:bCs/>
                <w:sz w:val="24"/>
                <w:szCs w:val="24"/>
                <w:rtl/>
              </w:rPr>
              <w:t>תיאור</w:t>
            </w:r>
          </w:p>
        </w:tc>
        <w:tc>
          <w:tcPr>
            <w:tcW w:w="6804" w:type="dxa"/>
          </w:tcPr>
          <w:p w:rsidR="00711962" w:rsidRPr="00545BF7" w:rsidRDefault="000E7068" w:rsidP="00B7438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כניסה למערכת ובקשה לשליפת </w:t>
            </w:r>
            <w:r w:rsidR="00B7438B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עדכוני  עבודה אפשריים</w:t>
            </w:r>
            <w:r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עבור </w:t>
            </w:r>
            <w:r w:rsidR="00B7438B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עובד</w:t>
            </w:r>
            <w:r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/</w:t>
            </w:r>
            <w:r w:rsidR="00B7438B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מנהל</w:t>
            </w:r>
            <w:r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מסויים.</w:t>
            </w:r>
          </w:p>
        </w:tc>
      </w:tr>
      <w:tr w:rsidR="00711962" w:rsidRPr="006325AF" w:rsidTr="0071196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711962" w:rsidRPr="00545BF7" w:rsidRDefault="00711962" w:rsidP="00711962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45BF7">
              <w:rPr>
                <w:rFonts w:cs="David"/>
                <w:b/>
                <w:bCs/>
                <w:sz w:val="24"/>
                <w:szCs w:val="24"/>
                <w:rtl/>
              </w:rPr>
              <w:t>טריגר</w:t>
            </w:r>
          </w:p>
        </w:tc>
        <w:tc>
          <w:tcPr>
            <w:tcW w:w="6804" w:type="dxa"/>
          </w:tcPr>
          <w:p w:rsidR="00711962" w:rsidRPr="00545BF7" w:rsidRDefault="00711962" w:rsidP="0071196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המשתמש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נכנס למערכת</w:t>
            </w:r>
          </w:p>
        </w:tc>
      </w:tr>
      <w:tr w:rsidR="00711962" w:rsidRPr="006325AF" w:rsidTr="00711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711962" w:rsidRPr="00545BF7" w:rsidRDefault="00711962" w:rsidP="00711962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45BF7">
              <w:rPr>
                <w:rFonts w:cs="David" w:hint="cs"/>
                <w:b/>
                <w:bCs/>
                <w:sz w:val="24"/>
                <w:szCs w:val="24"/>
                <w:rtl/>
              </w:rPr>
              <w:t>תנאי קדם</w:t>
            </w:r>
          </w:p>
        </w:tc>
        <w:tc>
          <w:tcPr>
            <w:tcW w:w="6804" w:type="dxa"/>
          </w:tcPr>
          <w:p w:rsidR="00711962" w:rsidRPr="00545BF7" w:rsidRDefault="00711962" w:rsidP="0071196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המשתמש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עבר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את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מסך ההזדהות (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</w:rPr>
              <w:t>login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>)</w:t>
            </w:r>
          </w:p>
        </w:tc>
      </w:tr>
      <w:tr w:rsidR="00711962" w:rsidRPr="006325AF" w:rsidTr="0093385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711962" w:rsidRPr="00545BF7" w:rsidRDefault="00711962" w:rsidP="00711962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45BF7">
              <w:rPr>
                <w:rFonts w:cs="David"/>
                <w:b/>
                <w:bCs/>
                <w:sz w:val="24"/>
                <w:szCs w:val="24"/>
                <w:rtl/>
              </w:rPr>
              <w:t xml:space="preserve">תנאי סיום מוצלח </w:t>
            </w:r>
          </w:p>
        </w:tc>
        <w:tc>
          <w:tcPr>
            <w:tcW w:w="6804" w:type="dxa"/>
          </w:tcPr>
          <w:p w:rsidR="00711962" w:rsidRPr="00545BF7" w:rsidRDefault="000E7068" w:rsidP="00B7438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קבלת הנתונים הרצויים על המרקע ו</w:t>
            </w:r>
            <w:r w:rsidR="00711962"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תאריך עדכון אחרון</w:t>
            </w:r>
            <w:r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של </w:t>
            </w:r>
            <w:r w:rsidR="00B7438B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האדמין</w:t>
            </w:r>
            <w:r w:rsidR="00711962"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</w:t>
            </w:r>
          </w:p>
        </w:tc>
      </w:tr>
      <w:tr w:rsidR="00711962" w:rsidRPr="006325AF" w:rsidTr="00711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711962" w:rsidRPr="00545BF7" w:rsidRDefault="00711962" w:rsidP="00711962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45BF7">
              <w:rPr>
                <w:rFonts w:cs="David"/>
                <w:b/>
                <w:bCs/>
                <w:sz w:val="24"/>
                <w:szCs w:val="24"/>
                <w:rtl/>
              </w:rPr>
              <w:t xml:space="preserve">תנאי </w:t>
            </w:r>
            <w:r w:rsidRPr="00545BF7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סיום </w:t>
            </w:r>
            <w:r w:rsidRPr="00545BF7">
              <w:rPr>
                <w:rFonts w:cs="David"/>
                <w:b/>
                <w:bCs/>
                <w:sz w:val="24"/>
                <w:szCs w:val="24"/>
                <w:rtl/>
              </w:rPr>
              <w:t xml:space="preserve">כישלון </w:t>
            </w:r>
          </w:p>
        </w:tc>
        <w:tc>
          <w:tcPr>
            <w:tcW w:w="6804" w:type="dxa"/>
          </w:tcPr>
          <w:p w:rsidR="00711962" w:rsidRPr="00545BF7" w:rsidRDefault="0093385E" w:rsidP="0071196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אי</w:t>
            </w:r>
            <w:r w:rsidR="00711962"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קבלת </w:t>
            </w:r>
            <w:r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נתונים מתאימים ולא התקבלה </w:t>
            </w:r>
            <w:r w:rsidR="00711962"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הודעת אישור מהמערכת.</w:t>
            </w:r>
          </w:p>
        </w:tc>
      </w:tr>
      <w:tr w:rsidR="00711962" w:rsidRPr="006325AF" w:rsidTr="00AB0B2D">
        <w:trPr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711962" w:rsidRPr="00545BF7" w:rsidRDefault="00711962" w:rsidP="00711962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45BF7">
              <w:rPr>
                <w:rFonts w:cs="David"/>
                <w:b/>
                <w:bCs/>
                <w:sz w:val="24"/>
                <w:szCs w:val="24"/>
                <w:rtl/>
              </w:rPr>
              <w:t xml:space="preserve">תרחיש הצלחה עיקרי </w:t>
            </w:r>
          </w:p>
        </w:tc>
        <w:tc>
          <w:tcPr>
            <w:tcW w:w="6804" w:type="dxa"/>
          </w:tcPr>
          <w:p w:rsidR="00711962" w:rsidRPr="00545BF7" w:rsidRDefault="001E47CF" w:rsidP="00B7438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u w:val="none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* </w:t>
            </w:r>
            <w:r w:rsidR="00872DA3"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המערכת</w:t>
            </w:r>
            <w:r w:rsidR="00872DA3"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="00872DA3"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מציגה</w:t>
            </w:r>
            <w:r w:rsidR="00872DA3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במרקע את </w:t>
            </w:r>
            <w:r w:rsidR="00872DA3"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מערכת </w:t>
            </w:r>
            <w:r w:rsidR="00B7438B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המטלות</w:t>
            </w:r>
            <w:r w:rsidR="00872DA3"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="00872DA3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האפשריות של </w:t>
            </w:r>
            <w:r w:rsidR="00B7438B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המנהל</w:t>
            </w:r>
            <w:r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לבקשת </w:t>
            </w:r>
            <w:r w:rsidR="00B7438B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העובד</w:t>
            </w:r>
            <w:r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.</w:t>
            </w:r>
            <w:r>
              <w:rPr>
                <w:rFonts w:cs="David"/>
                <w:color w:val="auto"/>
                <w:sz w:val="24"/>
                <w:szCs w:val="24"/>
                <w:u w:val="none"/>
                <w:rtl/>
              </w:rPr>
              <w:br/>
            </w:r>
            <w:r w:rsidRPr="001E47CF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*</w:t>
            </w:r>
            <w:r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יופיע תאריך ע</w:t>
            </w:r>
            <w:r w:rsidRPr="001E47CF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דכון אחרון של </w:t>
            </w:r>
            <w:r w:rsidR="00B7438B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העובד</w:t>
            </w:r>
            <w:r w:rsidRPr="001E47CF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.</w:t>
            </w:r>
          </w:p>
          <w:p w:rsidR="00711962" w:rsidRPr="00545BF7" w:rsidRDefault="00711962" w:rsidP="00872DA3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</w:p>
        </w:tc>
      </w:tr>
      <w:tr w:rsidR="00711962" w:rsidRPr="006325AF" w:rsidTr="00711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711962" w:rsidRPr="00545BF7" w:rsidRDefault="00711962" w:rsidP="00711962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45BF7">
              <w:rPr>
                <w:rFonts w:cs="David"/>
                <w:b/>
                <w:bCs/>
                <w:sz w:val="24"/>
                <w:szCs w:val="24"/>
                <w:rtl/>
              </w:rPr>
              <w:t xml:space="preserve">הרחבות (שגיאות) </w:t>
            </w:r>
          </w:p>
        </w:tc>
        <w:tc>
          <w:tcPr>
            <w:tcW w:w="6804" w:type="dxa"/>
          </w:tcPr>
          <w:p w:rsidR="00711962" w:rsidRPr="00545BF7" w:rsidRDefault="00711962" w:rsidP="00872DA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שגיאת חיבור (אינטרנט) בשליחת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הבקשה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="00872DA3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לנתונים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.</w:t>
            </w:r>
          </w:p>
        </w:tc>
      </w:tr>
      <w:tr w:rsidR="00711962" w:rsidRPr="006325AF" w:rsidTr="0071196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711962" w:rsidRPr="00545BF7" w:rsidRDefault="00711962" w:rsidP="00711962">
            <w:pPr>
              <w:rPr>
                <w:rFonts w:cs="David"/>
                <w:sz w:val="24"/>
                <w:szCs w:val="24"/>
                <w:rtl/>
              </w:rPr>
            </w:pPr>
            <w:r w:rsidRPr="00545BF7">
              <w:rPr>
                <w:rFonts w:cs="David"/>
                <w:sz w:val="24"/>
                <w:szCs w:val="24"/>
                <w:rtl/>
              </w:rPr>
              <w:t>תרחישים חלופיים</w:t>
            </w:r>
          </w:p>
        </w:tc>
        <w:tc>
          <w:tcPr>
            <w:tcW w:w="6804" w:type="dxa"/>
          </w:tcPr>
          <w:p w:rsidR="00711962" w:rsidRPr="00545BF7" w:rsidRDefault="00711962" w:rsidP="0071196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שמירת הדף הקודם- טבלת השעות ב- </w:t>
            </w:r>
            <w:r w:rsidRPr="00545BF7">
              <w:rPr>
                <w:rFonts w:cs="David"/>
                <w:color w:val="auto"/>
                <w:sz w:val="24"/>
                <w:szCs w:val="24"/>
                <w:u w:val="none"/>
              </w:rPr>
              <w:t>cookies</w:t>
            </w:r>
            <w:r w:rsidRPr="00545BF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. </w:t>
            </w:r>
          </w:p>
        </w:tc>
      </w:tr>
    </w:tbl>
    <w:p w:rsidR="004E51D1" w:rsidRPr="006325AF" w:rsidRDefault="004E51D1" w:rsidP="004E51D1">
      <w:pPr>
        <w:rPr>
          <w:rFonts w:cs="David"/>
          <w:rtl/>
        </w:rPr>
      </w:pPr>
    </w:p>
    <w:p w:rsidR="004E51D1" w:rsidRDefault="004E51D1" w:rsidP="004E51D1">
      <w:pPr>
        <w:rPr>
          <w:rFonts w:cs="David"/>
          <w:rtl/>
        </w:rPr>
      </w:pPr>
    </w:p>
    <w:p w:rsidR="00E34F54" w:rsidRDefault="00E34F54" w:rsidP="004E51D1">
      <w:pPr>
        <w:rPr>
          <w:rFonts w:cs="David"/>
          <w:rtl/>
        </w:rPr>
      </w:pPr>
    </w:p>
    <w:p w:rsidR="003274B5" w:rsidRPr="006325AF" w:rsidRDefault="003274B5" w:rsidP="004E51D1">
      <w:pPr>
        <w:rPr>
          <w:rFonts w:cs="David"/>
          <w:rtl/>
        </w:rPr>
      </w:pPr>
    </w:p>
    <w:tbl>
      <w:tblPr>
        <w:tblStyle w:val="-20"/>
        <w:tblpPr w:leftFromText="180" w:rightFromText="180" w:vertAnchor="text" w:horzAnchor="margin" w:tblpXSpec="center" w:tblpY="495"/>
        <w:bidiVisual/>
        <w:tblW w:w="8789" w:type="dxa"/>
        <w:tblInd w:w="-267" w:type="dxa"/>
        <w:tblLook w:val="04A0" w:firstRow="1" w:lastRow="0" w:firstColumn="1" w:lastColumn="0" w:noHBand="0" w:noVBand="1"/>
      </w:tblPr>
      <w:tblGrid>
        <w:gridCol w:w="2083"/>
        <w:gridCol w:w="6706"/>
      </w:tblGrid>
      <w:tr w:rsidR="004E51D1" w:rsidRPr="006325AF" w:rsidTr="00327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4E51D1" w:rsidRPr="006325AF" w:rsidRDefault="004E51D1" w:rsidP="00082F2B">
            <w:pPr>
              <w:jc w:val="center"/>
              <w:rPr>
                <w:rFonts w:cs="David"/>
                <w:sz w:val="28"/>
                <w:szCs w:val="28"/>
                <w:rtl/>
              </w:rPr>
            </w:pPr>
            <w:r w:rsidRPr="006325AF">
              <w:rPr>
                <w:rFonts w:cs="David" w:hint="cs"/>
                <w:sz w:val="28"/>
                <w:szCs w:val="28"/>
                <w:rtl/>
              </w:rPr>
              <w:lastRenderedPageBreak/>
              <w:t>שם התרחיש</w:t>
            </w:r>
          </w:p>
        </w:tc>
        <w:tc>
          <w:tcPr>
            <w:tcW w:w="6706" w:type="dxa"/>
          </w:tcPr>
          <w:p w:rsidR="004E51D1" w:rsidRPr="006325AF" w:rsidRDefault="00E34F54" w:rsidP="00082F2B">
            <w:pPr>
              <w:pStyle w:val="a8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8"/>
                <w:szCs w:val="28"/>
                <w:rtl/>
              </w:rPr>
            </w:pPr>
            <w:r>
              <w:rPr>
                <w:rFonts w:cs="David" w:hint="cs"/>
                <w:color w:val="auto"/>
                <w:sz w:val="28"/>
                <w:szCs w:val="28"/>
                <w:rtl/>
              </w:rPr>
              <w:t>3</w:t>
            </w:r>
            <w:r w:rsidR="004E51D1" w:rsidRPr="006325AF">
              <w:rPr>
                <w:rFonts w:cs="David" w:hint="cs"/>
                <w:color w:val="auto"/>
                <w:sz w:val="28"/>
                <w:szCs w:val="28"/>
              </w:rPr>
              <w:t>UC</w:t>
            </w:r>
            <w:r w:rsidR="004E51D1" w:rsidRPr="006325AF">
              <w:rPr>
                <w:rFonts w:cs="David" w:hint="cs"/>
                <w:color w:val="auto"/>
                <w:sz w:val="28"/>
                <w:szCs w:val="28"/>
                <w:rtl/>
              </w:rPr>
              <w:t>. שכחת את הסיסמא?</w:t>
            </w:r>
          </w:p>
        </w:tc>
      </w:tr>
      <w:tr w:rsidR="004E51D1" w:rsidRPr="006325AF" w:rsidTr="00E34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4E51D1" w:rsidRPr="00625787" w:rsidRDefault="004E51D1" w:rsidP="00082F2B">
            <w:pPr>
              <w:rPr>
                <w:rFonts w:cs="David"/>
                <w:sz w:val="24"/>
                <w:szCs w:val="24"/>
                <w:rtl/>
              </w:rPr>
            </w:pPr>
            <w:r w:rsidRPr="00625787">
              <w:rPr>
                <w:rFonts w:cs="David" w:hint="cs"/>
                <w:sz w:val="24"/>
                <w:szCs w:val="24"/>
                <w:rtl/>
              </w:rPr>
              <w:t>שחקו ראשי</w:t>
            </w:r>
          </w:p>
        </w:tc>
        <w:tc>
          <w:tcPr>
            <w:tcW w:w="6706" w:type="dxa"/>
          </w:tcPr>
          <w:p w:rsidR="004E51D1" w:rsidRPr="00625787" w:rsidRDefault="00B7438B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i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cs="David" w:hint="cs"/>
                <w:i/>
                <w:iCs w:val="0"/>
                <w:color w:val="auto"/>
                <w:sz w:val="24"/>
                <w:szCs w:val="24"/>
                <w:u w:val="none"/>
                <w:rtl/>
              </w:rPr>
              <w:t>עובד,אדמין</w:t>
            </w:r>
          </w:p>
        </w:tc>
      </w:tr>
      <w:tr w:rsidR="004E51D1" w:rsidRPr="006325AF" w:rsidTr="00E34F5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4E51D1" w:rsidRPr="00625787" w:rsidRDefault="004E51D1" w:rsidP="00082F2B">
            <w:pPr>
              <w:rPr>
                <w:rFonts w:cs="David"/>
                <w:sz w:val="24"/>
                <w:szCs w:val="24"/>
                <w:rtl/>
              </w:rPr>
            </w:pPr>
            <w:r w:rsidRPr="00625787">
              <w:rPr>
                <w:rFonts w:cs="David" w:hint="cs"/>
                <w:sz w:val="24"/>
                <w:szCs w:val="24"/>
                <w:rtl/>
              </w:rPr>
              <w:t>מטרה</w:t>
            </w:r>
          </w:p>
        </w:tc>
        <w:tc>
          <w:tcPr>
            <w:tcW w:w="6706" w:type="dxa"/>
          </w:tcPr>
          <w:p w:rsidR="004E51D1" w:rsidRPr="00625787" w:rsidRDefault="004E51D1" w:rsidP="00B7438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i/>
                <w:iCs w:val="0"/>
                <w:color w:val="auto"/>
                <w:sz w:val="24"/>
                <w:szCs w:val="24"/>
                <w:u w:val="none"/>
                <w:rtl/>
              </w:rPr>
            </w:pPr>
            <w:r w:rsidRPr="00625787">
              <w:rPr>
                <w:rFonts w:cs="David" w:hint="cs"/>
                <w:i/>
                <w:iCs w:val="0"/>
                <w:color w:val="auto"/>
                <w:sz w:val="24"/>
                <w:szCs w:val="24"/>
                <w:u w:val="none"/>
                <w:rtl/>
              </w:rPr>
              <w:t xml:space="preserve">כניסה לאתר </w:t>
            </w:r>
          </w:p>
        </w:tc>
      </w:tr>
      <w:tr w:rsidR="004E51D1" w:rsidRPr="006325AF" w:rsidTr="00E34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4E51D1" w:rsidRPr="00625787" w:rsidRDefault="004E51D1" w:rsidP="00082F2B">
            <w:pPr>
              <w:rPr>
                <w:rFonts w:cs="David"/>
                <w:sz w:val="24"/>
                <w:szCs w:val="24"/>
                <w:rtl/>
              </w:rPr>
            </w:pPr>
            <w:r w:rsidRPr="00625787">
              <w:rPr>
                <w:rFonts w:cs="David" w:hint="cs"/>
                <w:sz w:val="24"/>
                <w:szCs w:val="24"/>
                <w:rtl/>
              </w:rPr>
              <w:t>היקף ורמה</w:t>
            </w:r>
          </w:p>
        </w:tc>
        <w:tc>
          <w:tcPr>
            <w:tcW w:w="6706" w:type="dxa"/>
          </w:tcPr>
          <w:p w:rsidR="004E51D1" w:rsidRPr="00625787" w:rsidRDefault="004E51D1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 w:rsidRPr="0062578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מערכת אינטרנטית</w:t>
            </w:r>
            <w:r w:rsidR="00B7438B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="00B7438B">
              <w:rPr>
                <w:rFonts w:cs="David" w:hint="cs"/>
                <w:color w:val="auto"/>
                <w:sz w:val="24"/>
                <w:szCs w:val="24"/>
                <w:u w:val="none"/>
              </w:rPr>
              <w:t>CONTROL</w:t>
            </w:r>
            <w:r w:rsidR="00B7438B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-</w:t>
            </w:r>
            <w:r w:rsidR="00B7438B">
              <w:rPr>
                <w:rFonts w:cs="David" w:hint="cs"/>
                <w:color w:val="auto"/>
                <w:sz w:val="24"/>
                <w:szCs w:val="24"/>
                <w:u w:val="none"/>
              </w:rPr>
              <w:t>ROOM</w:t>
            </w:r>
            <w:r w:rsidRPr="00625787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, </w:t>
            </w:r>
            <w:r w:rsidR="00B7438B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עובד,אדמין</w:t>
            </w:r>
          </w:p>
        </w:tc>
      </w:tr>
      <w:tr w:rsidR="004E51D1" w:rsidRPr="006325AF" w:rsidTr="00E34F54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4E51D1" w:rsidRPr="00625787" w:rsidRDefault="004E51D1" w:rsidP="00082F2B">
            <w:pPr>
              <w:rPr>
                <w:rFonts w:cs="David"/>
                <w:sz w:val="24"/>
                <w:szCs w:val="24"/>
                <w:rtl/>
              </w:rPr>
            </w:pPr>
            <w:r w:rsidRPr="00625787">
              <w:rPr>
                <w:rFonts w:cs="David"/>
                <w:sz w:val="24"/>
                <w:szCs w:val="24"/>
                <w:rtl/>
              </w:rPr>
              <w:t>בעלי עניין ואינטרסים</w:t>
            </w:r>
          </w:p>
        </w:tc>
        <w:tc>
          <w:tcPr>
            <w:tcW w:w="6706" w:type="dxa"/>
          </w:tcPr>
          <w:p w:rsidR="004E51D1" w:rsidRPr="00625787" w:rsidRDefault="00B7438B" w:rsidP="00B7438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000000" w:themeColor="text1"/>
                <w:sz w:val="24"/>
                <w:szCs w:val="24"/>
                <w:u w:val="none"/>
              </w:rPr>
            </w:pPr>
            <w:r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>אדמין</w:t>
            </w:r>
            <w:r w:rsidR="004E51D1" w:rsidRPr="00625787">
              <w:rPr>
                <w:rFonts w:cs="David"/>
                <w:color w:val="000000" w:themeColor="text1"/>
                <w:sz w:val="24"/>
                <w:szCs w:val="24"/>
                <w:u w:val="none"/>
                <w:rtl/>
              </w:rPr>
              <w:t xml:space="preserve"> – </w:t>
            </w:r>
            <w:r w:rsidR="004E51D1" w:rsidRPr="00625787"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 xml:space="preserve">שליחת </w:t>
            </w:r>
            <w:r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>סטטוס</w:t>
            </w:r>
            <w:r w:rsidR="004E51D1" w:rsidRPr="00625787"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 xml:space="preserve"> העבודה הרצוי באופן נח ומסודר.</w:t>
            </w:r>
          </w:p>
          <w:p w:rsidR="004E51D1" w:rsidRPr="00625787" w:rsidRDefault="00B7438B" w:rsidP="00B7438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>עובד</w:t>
            </w:r>
            <w:r w:rsidR="004E51D1" w:rsidRPr="00625787">
              <w:rPr>
                <w:rFonts w:cs="David"/>
                <w:color w:val="000000" w:themeColor="text1"/>
                <w:sz w:val="24"/>
                <w:szCs w:val="24"/>
                <w:u w:val="none"/>
                <w:rtl/>
              </w:rPr>
              <w:t xml:space="preserve"> – </w:t>
            </w:r>
            <w:r w:rsidR="004E51D1" w:rsidRPr="00625787"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 xml:space="preserve">קבלת </w:t>
            </w:r>
            <w:r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>סטטוס העבודה מהאדמין</w:t>
            </w:r>
            <w:r w:rsidR="004E51D1" w:rsidRPr="00625787"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 xml:space="preserve"> באופן מסודר - קבלת מסד נתונים עם </w:t>
            </w:r>
            <w:r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>עדכון סטטוס העבודה האפשרי</w:t>
            </w:r>
            <w:r w:rsidR="004E51D1" w:rsidRPr="00625787"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 xml:space="preserve"> של העובדים.</w:t>
            </w:r>
            <w:r w:rsidR="004E51D1" w:rsidRPr="00625787">
              <w:rPr>
                <w:rFonts w:cs="David"/>
                <w:sz w:val="24"/>
                <w:szCs w:val="24"/>
                <w:u w:val="none"/>
                <w:rtl/>
              </w:rPr>
              <w:t xml:space="preserve"> </w:t>
            </w:r>
          </w:p>
        </w:tc>
      </w:tr>
      <w:tr w:rsidR="004E51D1" w:rsidRPr="006325AF" w:rsidTr="00E34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4E51D1" w:rsidRPr="00625787" w:rsidRDefault="004E51D1" w:rsidP="00082F2B">
            <w:pPr>
              <w:rPr>
                <w:rFonts w:cs="David"/>
                <w:sz w:val="24"/>
                <w:szCs w:val="24"/>
                <w:rtl/>
              </w:rPr>
            </w:pPr>
            <w:r w:rsidRPr="00625787">
              <w:rPr>
                <w:rFonts w:cs="David" w:hint="cs"/>
                <w:sz w:val="24"/>
                <w:szCs w:val="24"/>
                <w:rtl/>
              </w:rPr>
              <w:t>תיאור</w:t>
            </w:r>
          </w:p>
        </w:tc>
        <w:tc>
          <w:tcPr>
            <w:tcW w:w="6706" w:type="dxa"/>
          </w:tcPr>
          <w:p w:rsidR="004E51D1" w:rsidRPr="00625787" w:rsidRDefault="004E51D1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000000" w:themeColor="text1"/>
                <w:sz w:val="24"/>
                <w:szCs w:val="24"/>
                <w:u w:val="none"/>
                <w:rtl/>
              </w:rPr>
            </w:pPr>
            <w:r w:rsidRPr="00625787"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>הכניסה למערכת תתבצע ע"י הכנסת שם משתמש וסיסמא.</w:t>
            </w:r>
          </w:p>
        </w:tc>
      </w:tr>
      <w:tr w:rsidR="004E51D1" w:rsidRPr="006325AF" w:rsidTr="00E34F5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4E51D1" w:rsidRPr="00625787" w:rsidRDefault="004E51D1" w:rsidP="00082F2B">
            <w:pPr>
              <w:rPr>
                <w:rFonts w:cs="David"/>
                <w:sz w:val="24"/>
                <w:szCs w:val="24"/>
                <w:rtl/>
              </w:rPr>
            </w:pPr>
            <w:r w:rsidRPr="00625787">
              <w:rPr>
                <w:rFonts w:cs="David"/>
                <w:sz w:val="24"/>
                <w:szCs w:val="24"/>
                <w:rtl/>
              </w:rPr>
              <w:t>טריגר</w:t>
            </w:r>
          </w:p>
        </w:tc>
        <w:tc>
          <w:tcPr>
            <w:tcW w:w="6706" w:type="dxa"/>
          </w:tcPr>
          <w:p w:rsidR="004E51D1" w:rsidRPr="00625787" w:rsidRDefault="004E51D1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000000" w:themeColor="text1"/>
                <w:sz w:val="24"/>
                <w:szCs w:val="24"/>
                <w:u w:val="none"/>
                <w:rtl/>
              </w:rPr>
            </w:pPr>
            <w:r w:rsidRPr="00625787"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>המשתמש אינו מזין/מזין סיסמא שגויה</w:t>
            </w:r>
            <w:r w:rsidRPr="00625787">
              <w:rPr>
                <w:rFonts w:cs="David"/>
                <w:color w:val="000000" w:themeColor="text1"/>
                <w:sz w:val="24"/>
                <w:szCs w:val="24"/>
                <w:u w:val="none"/>
                <w:rtl/>
              </w:rPr>
              <w:t xml:space="preserve"> </w:t>
            </w:r>
            <w:r w:rsidRPr="00625787"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>ב</w:t>
            </w:r>
            <w:r w:rsidRPr="00625787">
              <w:rPr>
                <w:rFonts w:cs="David"/>
                <w:color w:val="000000" w:themeColor="text1"/>
                <w:sz w:val="24"/>
                <w:szCs w:val="24"/>
                <w:u w:val="none"/>
                <w:rtl/>
              </w:rPr>
              <w:t>מסך ההזדהות (</w:t>
            </w:r>
            <w:r w:rsidRPr="00625787">
              <w:rPr>
                <w:rFonts w:cs="David"/>
                <w:color w:val="000000" w:themeColor="text1"/>
                <w:sz w:val="24"/>
                <w:szCs w:val="24"/>
                <w:u w:val="none"/>
              </w:rPr>
              <w:t>login</w:t>
            </w:r>
            <w:r w:rsidRPr="00625787">
              <w:rPr>
                <w:rFonts w:cs="David"/>
                <w:color w:val="000000" w:themeColor="text1"/>
                <w:sz w:val="24"/>
                <w:szCs w:val="24"/>
                <w:u w:val="none"/>
                <w:rtl/>
              </w:rPr>
              <w:t>)</w:t>
            </w:r>
            <w:r w:rsidRPr="00625787"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>.</w:t>
            </w:r>
          </w:p>
        </w:tc>
      </w:tr>
      <w:tr w:rsidR="004E51D1" w:rsidRPr="006325AF" w:rsidTr="00E34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4E51D1" w:rsidRPr="00625787" w:rsidRDefault="004E51D1" w:rsidP="00082F2B">
            <w:pPr>
              <w:rPr>
                <w:rFonts w:cs="David"/>
                <w:sz w:val="24"/>
                <w:szCs w:val="24"/>
                <w:rtl/>
              </w:rPr>
            </w:pPr>
            <w:r w:rsidRPr="00625787">
              <w:rPr>
                <w:rFonts w:cs="David" w:hint="cs"/>
                <w:sz w:val="24"/>
                <w:szCs w:val="24"/>
                <w:rtl/>
              </w:rPr>
              <w:t>תנאי קדם</w:t>
            </w:r>
          </w:p>
        </w:tc>
        <w:tc>
          <w:tcPr>
            <w:tcW w:w="6706" w:type="dxa"/>
          </w:tcPr>
          <w:p w:rsidR="004E51D1" w:rsidRPr="00625787" w:rsidRDefault="004E51D1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000000" w:themeColor="text1"/>
                <w:sz w:val="24"/>
                <w:szCs w:val="24"/>
                <w:u w:val="none"/>
                <w:rtl/>
              </w:rPr>
            </w:pPr>
            <w:r w:rsidRPr="00625787"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>המשתמש</w:t>
            </w:r>
            <w:r w:rsidRPr="00625787">
              <w:rPr>
                <w:rFonts w:cs="David"/>
                <w:color w:val="000000" w:themeColor="text1"/>
                <w:sz w:val="24"/>
                <w:szCs w:val="24"/>
                <w:u w:val="none"/>
                <w:rtl/>
              </w:rPr>
              <w:t xml:space="preserve"> </w:t>
            </w:r>
            <w:r w:rsidRPr="00625787"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>רשום ונמצא במאגר העובדים של המוסד.</w:t>
            </w:r>
          </w:p>
        </w:tc>
      </w:tr>
      <w:tr w:rsidR="004E51D1" w:rsidRPr="006325AF" w:rsidTr="0062578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4E51D1" w:rsidRPr="00625787" w:rsidRDefault="004E51D1" w:rsidP="00082F2B">
            <w:pPr>
              <w:rPr>
                <w:rFonts w:cs="David"/>
                <w:sz w:val="24"/>
                <w:szCs w:val="24"/>
                <w:rtl/>
              </w:rPr>
            </w:pPr>
            <w:r w:rsidRPr="00625787">
              <w:rPr>
                <w:rFonts w:cs="David"/>
                <w:sz w:val="24"/>
                <w:szCs w:val="24"/>
                <w:rtl/>
              </w:rPr>
              <w:t xml:space="preserve">תנאי סיום מוצלח </w:t>
            </w:r>
          </w:p>
        </w:tc>
        <w:tc>
          <w:tcPr>
            <w:tcW w:w="6706" w:type="dxa"/>
          </w:tcPr>
          <w:p w:rsidR="004E51D1" w:rsidRPr="00625787" w:rsidRDefault="00B7438B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>קבלת אישור כניסה למערכת וכניסה לדף הראשי</w:t>
            </w:r>
          </w:p>
        </w:tc>
      </w:tr>
      <w:tr w:rsidR="004E51D1" w:rsidRPr="006325AF" w:rsidTr="00625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4E51D1" w:rsidRPr="00625787" w:rsidRDefault="004E51D1" w:rsidP="00082F2B">
            <w:pPr>
              <w:rPr>
                <w:rFonts w:cs="David"/>
                <w:sz w:val="24"/>
                <w:szCs w:val="24"/>
                <w:rtl/>
              </w:rPr>
            </w:pPr>
            <w:r w:rsidRPr="00625787">
              <w:rPr>
                <w:rFonts w:cs="David"/>
                <w:sz w:val="24"/>
                <w:szCs w:val="24"/>
                <w:rtl/>
              </w:rPr>
              <w:t xml:space="preserve">תנאי </w:t>
            </w:r>
            <w:r w:rsidRPr="00625787">
              <w:rPr>
                <w:rFonts w:cs="David" w:hint="cs"/>
                <w:sz w:val="24"/>
                <w:szCs w:val="24"/>
                <w:rtl/>
              </w:rPr>
              <w:t xml:space="preserve">סיום </w:t>
            </w:r>
            <w:r w:rsidRPr="00625787">
              <w:rPr>
                <w:rFonts w:cs="David"/>
                <w:sz w:val="24"/>
                <w:szCs w:val="24"/>
                <w:rtl/>
              </w:rPr>
              <w:t xml:space="preserve">כישלון </w:t>
            </w:r>
          </w:p>
        </w:tc>
        <w:tc>
          <w:tcPr>
            <w:tcW w:w="6706" w:type="dxa"/>
          </w:tcPr>
          <w:p w:rsidR="004E51D1" w:rsidRPr="00625787" w:rsidRDefault="00B7438B" w:rsidP="0062578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>המערכת אינה מזהה את המשתמש ומבקש כי יזין סיסמא מחדש</w:t>
            </w:r>
          </w:p>
        </w:tc>
      </w:tr>
      <w:tr w:rsidR="004E51D1" w:rsidRPr="006325AF" w:rsidTr="00A53344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4E51D1" w:rsidRPr="00625787" w:rsidRDefault="004E51D1" w:rsidP="00082F2B">
            <w:pPr>
              <w:rPr>
                <w:rFonts w:cs="David"/>
                <w:sz w:val="24"/>
                <w:szCs w:val="24"/>
                <w:rtl/>
              </w:rPr>
            </w:pPr>
            <w:r w:rsidRPr="00625787">
              <w:rPr>
                <w:rFonts w:cs="David"/>
                <w:sz w:val="24"/>
                <w:szCs w:val="24"/>
                <w:rtl/>
              </w:rPr>
              <w:t xml:space="preserve">תרחיש הצלחה עיקרי </w:t>
            </w:r>
          </w:p>
        </w:tc>
        <w:tc>
          <w:tcPr>
            <w:tcW w:w="6706" w:type="dxa"/>
          </w:tcPr>
          <w:p w:rsidR="00A53344" w:rsidRDefault="00A53344" w:rsidP="00A5334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 xml:space="preserve">לאחר שהמשתמש לוחץ על הכפתור </w:t>
            </w:r>
            <w:r w:rsidRPr="00625787"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 xml:space="preserve">" שכחת את הסיסמא </w:t>
            </w:r>
            <w:r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 xml:space="preserve">שלך?", </w:t>
            </w:r>
            <w:r>
              <w:rPr>
                <w:rFonts w:cs="David"/>
                <w:color w:val="000000" w:themeColor="text1"/>
                <w:sz w:val="24"/>
                <w:szCs w:val="24"/>
                <w:u w:val="none"/>
                <w:rtl/>
              </w:rPr>
              <w:br/>
            </w:r>
            <w:r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>יעלה מסך לזיהוי המשתמש, לאחר ווידוא המשתמש יתבקש להזין את המייל אליו תשלח הסיסמא.</w:t>
            </w:r>
          </w:p>
          <w:p w:rsidR="00A53344" w:rsidRPr="00625787" w:rsidRDefault="00A53344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000000" w:themeColor="text1"/>
                <w:sz w:val="24"/>
                <w:szCs w:val="24"/>
                <w:u w:val="none"/>
                <w:rtl/>
              </w:rPr>
            </w:pPr>
          </w:p>
        </w:tc>
      </w:tr>
      <w:tr w:rsidR="004E51D1" w:rsidRPr="006325AF" w:rsidTr="00625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4E51D1" w:rsidRPr="00625787" w:rsidRDefault="004E51D1" w:rsidP="00625787">
            <w:pPr>
              <w:rPr>
                <w:rFonts w:cs="David"/>
                <w:sz w:val="24"/>
                <w:szCs w:val="24"/>
                <w:rtl/>
              </w:rPr>
            </w:pPr>
            <w:r w:rsidRPr="00625787">
              <w:rPr>
                <w:rFonts w:cs="David"/>
                <w:sz w:val="24"/>
                <w:szCs w:val="24"/>
                <w:rtl/>
              </w:rPr>
              <w:t xml:space="preserve">הרחבות (שגיאות) </w:t>
            </w:r>
          </w:p>
        </w:tc>
        <w:tc>
          <w:tcPr>
            <w:tcW w:w="6706" w:type="dxa"/>
          </w:tcPr>
          <w:p w:rsidR="004E51D1" w:rsidRPr="00625787" w:rsidRDefault="004E51D1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000000" w:themeColor="text1"/>
                <w:sz w:val="24"/>
                <w:szCs w:val="24"/>
                <w:u w:val="none"/>
                <w:rtl/>
              </w:rPr>
            </w:pPr>
            <w:r w:rsidRPr="00625787"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>חסימת המערכת עקב מספר נסיונות שגויים בעת כניסה למערכת.</w:t>
            </w:r>
          </w:p>
        </w:tc>
      </w:tr>
      <w:tr w:rsidR="004E51D1" w:rsidRPr="006325AF" w:rsidTr="00625787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4E51D1" w:rsidRPr="00625787" w:rsidRDefault="004E51D1" w:rsidP="00082F2B">
            <w:pPr>
              <w:rPr>
                <w:rFonts w:cs="David"/>
                <w:sz w:val="24"/>
                <w:szCs w:val="24"/>
                <w:rtl/>
              </w:rPr>
            </w:pPr>
            <w:r w:rsidRPr="00625787">
              <w:rPr>
                <w:rFonts w:cs="David"/>
                <w:sz w:val="24"/>
                <w:szCs w:val="24"/>
                <w:rtl/>
              </w:rPr>
              <w:t>תרחישים חלופיים</w:t>
            </w:r>
          </w:p>
        </w:tc>
        <w:tc>
          <w:tcPr>
            <w:tcW w:w="6706" w:type="dxa"/>
          </w:tcPr>
          <w:p w:rsidR="004E51D1" w:rsidRPr="00625787" w:rsidRDefault="004E51D1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000000" w:themeColor="text1"/>
                <w:sz w:val="24"/>
                <w:szCs w:val="24"/>
                <w:u w:val="none"/>
                <w:rtl/>
              </w:rPr>
            </w:pPr>
            <w:r w:rsidRPr="00625787">
              <w:rPr>
                <w:rFonts w:cs="David" w:hint="cs"/>
                <w:color w:val="000000" w:themeColor="text1"/>
                <w:sz w:val="24"/>
                <w:szCs w:val="24"/>
                <w:u w:val="none"/>
                <w:rtl/>
              </w:rPr>
              <w:t>פנייה למזכירות המוסד.</w:t>
            </w:r>
          </w:p>
        </w:tc>
      </w:tr>
    </w:tbl>
    <w:p w:rsidR="004E51D1" w:rsidRPr="006325AF" w:rsidRDefault="004E51D1" w:rsidP="004E51D1">
      <w:pPr>
        <w:pStyle w:val="ae"/>
        <w:ind w:left="360"/>
        <w:rPr>
          <w:rFonts w:cs="David"/>
          <w:rtl/>
        </w:rPr>
      </w:pPr>
      <w:r w:rsidRPr="006325AF">
        <w:rPr>
          <w:rFonts w:cs="David" w:hint="cs"/>
          <w:rtl/>
        </w:rPr>
        <w:br/>
      </w:r>
      <w:r w:rsidRPr="006325AF">
        <w:rPr>
          <w:rFonts w:cs="David"/>
          <w:rtl/>
        </w:rPr>
        <w:br/>
      </w:r>
    </w:p>
    <w:p w:rsidR="004E51D1" w:rsidRPr="006325AF" w:rsidRDefault="004E51D1" w:rsidP="004E51D1">
      <w:pPr>
        <w:pStyle w:val="ae"/>
        <w:ind w:left="360"/>
        <w:rPr>
          <w:rFonts w:cs="David"/>
        </w:rPr>
      </w:pPr>
    </w:p>
    <w:p w:rsidR="004E51D1" w:rsidRPr="006325AF" w:rsidRDefault="004E51D1" w:rsidP="004E51D1">
      <w:pPr>
        <w:rPr>
          <w:rFonts w:asciiTheme="majorHAnsi" w:eastAsiaTheme="majorEastAsia" w:hAnsiTheme="majorHAnsi" w:cs="David"/>
          <w:b/>
          <w:bCs/>
          <w:noProof/>
          <w:sz w:val="28"/>
          <w:szCs w:val="28"/>
        </w:rPr>
      </w:pPr>
      <w:r w:rsidRPr="006325AF">
        <w:rPr>
          <w:rFonts w:asciiTheme="majorHAnsi" w:eastAsiaTheme="majorEastAsia" w:hAnsiTheme="majorHAnsi" w:cs="David" w:hint="cs"/>
          <w:b/>
          <w:bCs/>
          <w:noProof/>
          <w:sz w:val="28"/>
          <w:szCs w:val="28"/>
          <w:rtl/>
        </w:rPr>
        <w:t xml:space="preserve"> סיפורי משתמשים </w:t>
      </w:r>
      <w:r w:rsidRPr="006325AF">
        <w:rPr>
          <w:rFonts w:asciiTheme="majorHAnsi" w:eastAsiaTheme="majorEastAsia" w:hAnsiTheme="majorHAnsi" w:cs="David"/>
          <w:b/>
          <w:bCs/>
          <w:noProof/>
          <w:sz w:val="28"/>
          <w:szCs w:val="28"/>
          <w:rtl/>
        </w:rPr>
        <w:t>–</w:t>
      </w:r>
      <w:r w:rsidRPr="006325AF">
        <w:rPr>
          <w:rFonts w:asciiTheme="majorHAnsi" w:eastAsiaTheme="majorEastAsia" w:hAnsiTheme="majorHAnsi" w:cs="David" w:hint="cs"/>
          <w:b/>
          <w:bCs/>
          <w:noProof/>
          <w:sz w:val="28"/>
          <w:szCs w:val="28"/>
          <w:rtl/>
        </w:rPr>
        <w:t xml:space="preserve"> </w:t>
      </w:r>
      <w:r w:rsidRPr="006325AF">
        <w:rPr>
          <w:rFonts w:asciiTheme="majorHAnsi" w:eastAsiaTheme="majorEastAsia" w:hAnsiTheme="majorHAnsi" w:cs="David"/>
          <w:b/>
          <w:bCs/>
          <w:noProof/>
          <w:sz w:val="28"/>
          <w:szCs w:val="28"/>
        </w:rPr>
        <w:t>UserStories</w:t>
      </w:r>
      <w:bookmarkEnd w:id="9"/>
    </w:p>
    <w:p w:rsidR="004E51D1" w:rsidRPr="006325AF" w:rsidRDefault="004E51D1" w:rsidP="004E51D1">
      <w:pPr>
        <w:rPr>
          <w:rFonts w:cs="David"/>
          <w:rtl/>
        </w:rPr>
      </w:pPr>
    </w:p>
    <w:tbl>
      <w:tblPr>
        <w:tblStyle w:val="1-2"/>
        <w:bidiVisual/>
        <w:tblW w:w="8931" w:type="dxa"/>
        <w:tblInd w:w="-233" w:type="dxa"/>
        <w:tblLook w:val="04A0" w:firstRow="1" w:lastRow="0" w:firstColumn="1" w:lastColumn="0" w:noHBand="0" w:noVBand="1"/>
      </w:tblPr>
      <w:tblGrid>
        <w:gridCol w:w="997"/>
        <w:gridCol w:w="2755"/>
        <w:gridCol w:w="5179"/>
      </w:tblGrid>
      <w:tr w:rsidR="004E51D1" w:rsidRPr="006325AF" w:rsidTr="00132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</w:p>
        </w:tc>
        <w:tc>
          <w:tcPr>
            <w:tcW w:w="2755" w:type="dxa"/>
          </w:tcPr>
          <w:p w:rsidR="004E51D1" w:rsidRPr="006325AF" w:rsidRDefault="004E51D1" w:rsidP="00082F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6325AF">
              <w:rPr>
                <w:rFonts w:cs="David" w:hint="cs"/>
                <w:rtl/>
              </w:rPr>
              <w:t>סיפור</w:t>
            </w:r>
          </w:p>
        </w:tc>
        <w:tc>
          <w:tcPr>
            <w:tcW w:w="5179" w:type="dxa"/>
          </w:tcPr>
          <w:p w:rsidR="004E51D1" w:rsidRPr="006325AF" w:rsidRDefault="004E51D1" w:rsidP="00082F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6325AF">
              <w:rPr>
                <w:rFonts w:cs="David" w:hint="cs"/>
                <w:rtl/>
              </w:rPr>
              <w:t>תיאור קצר (לא חובה)</w:t>
            </w:r>
          </w:p>
        </w:tc>
      </w:tr>
      <w:tr w:rsidR="004E51D1" w:rsidRPr="00DB4134" w:rsidTr="0013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:rsidR="004E51D1" w:rsidRPr="00DB4134" w:rsidRDefault="004E51D1" w:rsidP="00082F2B">
            <w:pPr>
              <w:rPr>
                <w:rFonts w:cs="David"/>
                <w:sz w:val="24"/>
                <w:szCs w:val="24"/>
              </w:rPr>
            </w:pPr>
            <w:r w:rsidRPr="00DB4134">
              <w:rPr>
                <w:rFonts w:cs="David"/>
                <w:sz w:val="24"/>
                <w:szCs w:val="24"/>
              </w:rPr>
              <w:t>US1</w:t>
            </w:r>
          </w:p>
        </w:tc>
        <w:tc>
          <w:tcPr>
            <w:tcW w:w="2755" w:type="dxa"/>
          </w:tcPr>
          <w:p w:rsidR="004E51D1" w:rsidRPr="00DB4134" w:rsidRDefault="004E51D1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 w:rsidRPr="00DB4134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נגישות למסד הנתונים</w:t>
            </w:r>
          </w:p>
        </w:tc>
        <w:tc>
          <w:tcPr>
            <w:tcW w:w="5179" w:type="dxa"/>
          </w:tcPr>
          <w:p w:rsidR="004E51D1" w:rsidRPr="00DB4134" w:rsidRDefault="004E51D1" w:rsidP="009A6A7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 w:rsidRPr="00DB4134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בתור</w:t>
            </w:r>
            <w:r w:rsidRPr="00DB4134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="009A6A76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עובד</w:t>
            </w:r>
            <w:r w:rsidRPr="00DB4134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="009A6A76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ב</w:t>
            </w:r>
            <w:r w:rsidRPr="00DB4134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מוסד</w:t>
            </w:r>
          </w:p>
          <w:p w:rsidR="004E51D1" w:rsidRPr="00DB4134" w:rsidRDefault="004E51D1" w:rsidP="009A6A7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 w:rsidRPr="00DB4134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אני</w:t>
            </w:r>
            <w:r w:rsidRPr="00DB4134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Pr="00DB4134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מעוניין</w:t>
            </w:r>
            <w:r w:rsidRPr="00DB4134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Pr="00DB4134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לשלוף את </w:t>
            </w:r>
            <w:r w:rsidR="009A6A76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סטטוס עדכון ה עבודה עבורי </w:t>
            </w:r>
          </w:p>
          <w:p w:rsidR="004E51D1" w:rsidRPr="00DB4134" w:rsidRDefault="004E51D1" w:rsidP="009A6A7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 w:rsidRPr="00DB4134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כך</w:t>
            </w:r>
            <w:r w:rsidRPr="00DB4134">
              <w:rPr>
                <w:rFonts w:cs="David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="009A6A76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לנהל את זמני העבודה בשביל שאענה על הדרישות הספציפיות</w:t>
            </w:r>
          </w:p>
        </w:tc>
      </w:tr>
      <w:tr w:rsidR="004E51D1" w:rsidRPr="00DB4134" w:rsidTr="00132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:rsidR="004E51D1" w:rsidRPr="00DB4134" w:rsidRDefault="004E51D1" w:rsidP="00082F2B">
            <w:pPr>
              <w:rPr>
                <w:rFonts w:cs="David"/>
                <w:sz w:val="24"/>
                <w:szCs w:val="24"/>
                <w:rtl/>
              </w:rPr>
            </w:pPr>
            <w:r w:rsidRPr="00DB4134">
              <w:rPr>
                <w:rFonts w:cs="David"/>
                <w:sz w:val="24"/>
                <w:szCs w:val="24"/>
              </w:rPr>
              <w:t>US2</w:t>
            </w:r>
          </w:p>
        </w:tc>
        <w:tc>
          <w:tcPr>
            <w:tcW w:w="2755" w:type="dxa"/>
          </w:tcPr>
          <w:p w:rsidR="004E51D1" w:rsidRPr="00DB4134" w:rsidRDefault="004E51D1" w:rsidP="00082F2B">
            <w:pPr>
              <w:pStyle w:val="a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 w:rsidRPr="00DB4134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כניסה לאתר המערכת</w:t>
            </w:r>
          </w:p>
        </w:tc>
        <w:tc>
          <w:tcPr>
            <w:tcW w:w="5179" w:type="dxa"/>
          </w:tcPr>
          <w:p w:rsidR="004E51D1" w:rsidRPr="00DB4134" w:rsidRDefault="004E51D1" w:rsidP="009A6A76">
            <w:pPr>
              <w:pStyle w:val="a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 w:rsidRPr="00DB4134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בתור </w:t>
            </w:r>
            <w:r w:rsidR="009A6A76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עובד</w:t>
            </w:r>
            <w:r w:rsidRPr="00DB4134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/</w:t>
            </w:r>
            <w:r w:rsidR="009A6A76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אדמין</w:t>
            </w:r>
          </w:p>
          <w:p w:rsidR="004E51D1" w:rsidRPr="00DB4134" w:rsidRDefault="004E51D1" w:rsidP="00082F2B">
            <w:pPr>
              <w:pStyle w:val="a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 w:rsidRPr="00DB4134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אני מעוניין להיכנס לאתר המערכת מאובטח</w:t>
            </w:r>
          </w:p>
          <w:p w:rsidR="004E51D1" w:rsidRPr="00DB4134" w:rsidRDefault="004E51D1" w:rsidP="009A6A76">
            <w:pPr>
              <w:pStyle w:val="a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u w:val="none"/>
                <w:rtl/>
              </w:rPr>
            </w:pPr>
            <w:r w:rsidRPr="00DB4134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שבו אעדכן </w:t>
            </w:r>
            <w:r w:rsidR="009A6A76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סטטוס העבודה</w:t>
            </w:r>
            <w:r w:rsidRPr="00DB4134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האפשר</w:t>
            </w:r>
            <w:r w:rsidR="009A6A76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>י</w:t>
            </w:r>
            <w:r w:rsidRPr="00DB4134">
              <w:rPr>
                <w:rFonts w:cs="David" w:hint="cs"/>
                <w:color w:val="auto"/>
                <w:sz w:val="24"/>
                <w:szCs w:val="24"/>
                <w:u w:val="none"/>
                <w:rtl/>
              </w:rPr>
              <w:t xml:space="preserve"> עבורי.</w:t>
            </w:r>
          </w:p>
        </w:tc>
      </w:tr>
      <w:tr w:rsidR="004E51D1" w:rsidRPr="00DB4134" w:rsidTr="0013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:rsidR="004E51D1" w:rsidRPr="00DB4134" w:rsidRDefault="004E51D1" w:rsidP="00082F2B">
            <w:pPr>
              <w:rPr>
                <w:rFonts w:cs="David"/>
                <w:sz w:val="24"/>
                <w:szCs w:val="24"/>
              </w:rPr>
            </w:pPr>
            <w:r w:rsidRPr="00DB4134">
              <w:rPr>
                <w:rFonts w:cs="David"/>
                <w:sz w:val="24"/>
                <w:szCs w:val="24"/>
              </w:rPr>
              <w:t>US3</w:t>
            </w:r>
          </w:p>
        </w:tc>
        <w:tc>
          <w:tcPr>
            <w:tcW w:w="2755" w:type="dxa"/>
          </w:tcPr>
          <w:p w:rsidR="004E51D1" w:rsidRPr="00DB4134" w:rsidRDefault="004E51D1" w:rsidP="00082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DB4134">
              <w:rPr>
                <w:rFonts w:cs="David" w:hint="cs"/>
                <w:sz w:val="24"/>
                <w:szCs w:val="24"/>
                <w:rtl/>
              </w:rPr>
              <w:t>אבטחת מידע</w:t>
            </w:r>
          </w:p>
        </w:tc>
        <w:tc>
          <w:tcPr>
            <w:tcW w:w="5179" w:type="dxa"/>
          </w:tcPr>
          <w:p w:rsidR="004E51D1" w:rsidRPr="00DB4134" w:rsidRDefault="004E51D1" w:rsidP="009A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DB4134">
              <w:rPr>
                <w:rFonts w:cs="David" w:hint="cs"/>
                <w:sz w:val="24"/>
                <w:szCs w:val="24"/>
                <w:rtl/>
              </w:rPr>
              <w:t>בתור מוסד הייתי מעוניין שלא תהיה גישה לקהל הרחב ושהמידע יהיה מאובטח</w:t>
            </w:r>
          </w:p>
        </w:tc>
      </w:tr>
      <w:tr w:rsidR="004E51D1" w:rsidRPr="00DB4134" w:rsidTr="001326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:rsidR="004E51D1" w:rsidRPr="00DB4134" w:rsidRDefault="004E51D1" w:rsidP="00082F2B">
            <w:pPr>
              <w:rPr>
                <w:rFonts w:cs="David"/>
                <w:sz w:val="24"/>
                <w:szCs w:val="24"/>
                <w:rtl/>
              </w:rPr>
            </w:pPr>
            <w:r w:rsidRPr="00DB4134">
              <w:rPr>
                <w:rFonts w:cs="David"/>
                <w:sz w:val="24"/>
                <w:szCs w:val="24"/>
              </w:rPr>
              <w:t>US4</w:t>
            </w:r>
          </w:p>
        </w:tc>
        <w:tc>
          <w:tcPr>
            <w:tcW w:w="2755" w:type="dxa"/>
          </w:tcPr>
          <w:p w:rsidR="004E51D1" w:rsidRPr="00DB4134" w:rsidRDefault="004E51D1" w:rsidP="00082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DB4134">
              <w:rPr>
                <w:rFonts w:cs="David" w:hint="cs"/>
                <w:sz w:val="24"/>
                <w:szCs w:val="24"/>
                <w:rtl/>
              </w:rPr>
              <w:t>פשוטות ומהירות הממשק</w:t>
            </w:r>
          </w:p>
        </w:tc>
        <w:tc>
          <w:tcPr>
            <w:tcW w:w="5179" w:type="dxa"/>
          </w:tcPr>
          <w:p w:rsidR="004E51D1" w:rsidRPr="00DB4134" w:rsidRDefault="004E51D1" w:rsidP="009A6A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DB4134">
              <w:rPr>
                <w:rFonts w:cs="David" w:hint="cs"/>
                <w:sz w:val="24"/>
                <w:szCs w:val="24"/>
                <w:rtl/>
              </w:rPr>
              <w:t>בתור מוסד אני מעוניין הממשק יהיה ברור וקל לביצוע, אם ניתן שהמערכת תהיה מהירה כל הניתן.</w:t>
            </w:r>
          </w:p>
        </w:tc>
      </w:tr>
    </w:tbl>
    <w:p w:rsidR="004E51D1" w:rsidRDefault="004E51D1" w:rsidP="004E51D1">
      <w:pPr>
        <w:rPr>
          <w:rFonts w:cs="David"/>
          <w:rtl/>
        </w:rPr>
      </w:pPr>
    </w:p>
    <w:p w:rsidR="00F80392" w:rsidRDefault="00F80392" w:rsidP="004E51D1">
      <w:pPr>
        <w:rPr>
          <w:rFonts w:cs="David"/>
        </w:rPr>
      </w:pPr>
    </w:p>
    <w:p w:rsidR="00F80392" w:rsidRDefault="00F80392" w:rsidP="004E51D1">
      <w:pPr>
        <w:rPr>
          <w:rFonts w:cs="David"/>
          <w:rtl/>
        </w:rPr>
      </w:pPr>
    </w:p>
    <w:p w:rsidR="00F80392" w:rsidRPr="006325AF" w:rsidRDefault="00F80392" w:rsidP="004E51D1">
      <w:pPr>
        <w:rPr>
          <w:rFonts w:cs="David"/>
          <w:rtl/>
        </w:rPr>
      </w:pPr>
    </w:p>
    <w:p w:rsidR="004E51D1" w:rsidRPr="006325AF" w:rsidRDefault="004E51D1" w:rsidP="004E51D1">
      <w:pPr>
        <w:pStyle w:val="1"/>
        <w:rPr>
          <w:rFonts w:cs="David"/>
          <w:noProof/>
          <w:color w:val="auto"/>
          <w:rtl/>
        </w:rPr>
      </w:pPr>
      <w:bookmarkStart w:id="10" w:name="_Toc275493959"/>
      <w:r w:rsidRPr="006325AF">
        <w:rPr>
          <w:rFonts w:cs="David" w:hint="cs"/>
          <w:noProof/>
          <w:color w:val="auto"/>
          <w:rtl/>
        </w:rPr>
        <w:lastRenderedPageBreak/>
        <w:t>4. דרישות סביבה</w:t>
      </w:r>
      <w:bookmarkEnd w:id="10"/>
    </w:p>
    <w:p w:rsidR="004E51D1" w:rsidRPr="006325AF" w:rsidRDefault="004E51D1" w:rsidP="004E51D1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="David"/>
          <w:b/>
          <w:bCs/>
          <w:vanish/>
          <w:sz w:val="26"/>
          <w:szCs w:val="26"/>
          <w:rtl/>
        </w:rPr>
      </w:pPr>
      <w:bookmarkStart w:id="11" w:name="_Toc244824635"/>
      <w:bookmarkStart w:id="12" w:name="_Toc275434974"/>
      <w:bookmarkStart w:id="13" w:name="_Toc275493960"/>
      <w:bookmarkEnd w:id="11"/>
      <w:bookmarkEnd w:id="12"/>
      <w:bookmarkEnd w:id="13"/>
    </w:p>
    <w:p w:rsidR="004E51D1" w:rsidRPr="006325AF" w:rsidRDefault="004E51D1" w:rsidP="004E51D1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="David"/>
          <w:b/>
          <w:bCs/>
          <w:vanish/>
          <w:sz w:val="26"/>
          <w:szCs w:val="26"/>
          <w:rtl/>
        </w:rPr>
      </w:pPr>
      <w:bookmarkStart w:id="14" w:name="_Toc244824636"/>
      <w:bookmarkStart w:id="15" w:name="_Toc275434975"/>
      <w:bookmarkStart w:id="16" w:name="_Toc275493961"/>
      <w:bookmarkEnd w:id="14"/>
      <w:bookmarkEnd w:id="15"/>
      <w:bookmarkEnd w:id="16"/>
    </w:p>
    <w:p w:rsidR="004E51D1" w:rsidRPr="006325AF" w:rsidRDefault="004E51D1" w:rsidP="004E51D1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="David"/>
          <w:b/>
          <w:bCs/>
          <w:vanish/>
          <w:sz w:val="26"/>
          <w:szCs w:val="26"/>
          <w:rtl/>
        </w:rPr>
      </w:pPr>
      <w:bookmarkStart w:id="17" w:name="_Toc244824637"/>
      <w:bookmarkStart w:id="18" w:name="_Toc275434976"/>
      <w:bookmarkStart w:id="19" w:name="_Toc275493962"/>
      <w:bookmarkEnd w:id="17"/>
      <w:bookmarkEnd w:id="18"/>
      <w:bookmarkEnd w:id="19"/>
    </w:p>
    <w:p w:rsidR="004E51D1" w:rsidRPr="00F80392" w:rsidRDefault="004E51D1" w:rsidP="004E51D1">
      <w:pPr>
        <w:pStyle w:val="2"/>
        <w:ind w:left="815"/>
        <w:rPr>
          <w:rFonts w:asciiTheme="minorHAnsi" w:eastAsiaTheme="minorHAnsi" w:hAnsiTheme="minorHAnsi" w:cs="David"/>
          <w:b w:val="0"/>
          <w:bCs w:val="0"/>
          <w:color w:val="C00000"/>
          <w:sz w:val="24"/>
          <w:szCs w:val="24"/>
        </w:rPr>
      </w:pPr>
      <w:bookmarkStart w:id="20" w:name="_Toc275493963"/>
      <w:r w:rsidRPr="00F80392">
        <w:rPr>
          <w:rFonts w:cs="David" w:hint="cs"/>
          <w:noProof/>
          <w:color w:val="C00000"/>
          <w:sz w:val="28"/>
          <w:szCs w:val="28"/>
          <w:rtl/>
        </w:rPr>
        <w:t>דרישות חומרה</w:t>
      </w:r>
      <w:bookmarkEnd w:id="20"/>
    </w:p>
    <w:p w:rsidR="004E51D1" w:rsidRPr="006325AF" w:rsidRDefault="004E51D1" w:rsidP="009D3C62">
      <w:pPr>
        <w:pStyle w:val="2"/>
        <w:numPr>
          <w:ilvl w:val="0"/>
          <w:numId w:val="24"/>
        </w:numPr>
        <w:spacing w:line="240" w:lineRule="auto"/>
        <w:rPr>
          <w:rFonts w:asciiTheme="minorHAnsi" w:eastAsiaTheme="minorHAnsi" w:hAnsiTheme="minorHAnsi" w:cs="David"/>
          <w:b w:val="0"/>
          <w:bCs w:val="0"/>
          <w:color w:val="auto"/>
          <w:sz w:val="24"/>
          <w:szCs w:val="24"/>
          <w:rtl/>
        </w:rPr>
      </w:pPr>
      <w:r w:rsidRPr="006325AF">
        <w:rPr>
          <w:rFonts w:asciiTheme="minorHAnsi" w:eastAsiaTheme="minorHAnsi" w:hAnsiTheme="minorHAnsi" w:cs="David" w:hint="cs"/>
          <w:b w:val="0"/>
          <w:bCs w:val="0"/>
          <w:color w:val="auto"/>
          <w:sz w:val="24"/>
          <w:szCs w:val="24"/>
          <w:rtl/>
        </w:rPr>
        <w:t>התוכנה דורשת חיבור לאינטרנט.</w:t>
      </w:r>
    </w:p>
    <w:p w:rsidR="004E51D1" w:rsidRPr="00F80392" w:rsidRDefault="004E51D1" w:rsidP="004E51D1">
      <w:pPr>
        <w:pStyle w:val="2"/>
        <w:ind w:left="815"/>
        <w:rPr>
          <w:rFonts w:cs="David"/>
          <w:color w:val="C00000"/>
          <w:rtl/>
        </w:rPr>
      </w:pPr>
      <w:bookmarkStart w:id="21" w:name="_Toc275493964"/>
      <w:r w:rsidRPr="00F80392">
        <w:rPr>
          <w:rFonts w:cs="David" w:hint="cs"/>
          <w:color w:val="C00000"/>
          <w:rtl/>
        </w:rPr>
        <w:t>דרישות תוכנה</w:t>
      </w:r>
      <w:bookmarkEnd w:id="21"/>
    </w:p>
    <w:p w:rsidR="004E51D1" w:rsidRPr="009D3C62" w:rsidRDefault="009A6A76" w:rsidP="009D3C62">
      <w:pPr>
        <w:pStyle w:val="ae"/>
        <w:numPr>
          <w:ilvl w:val="0"/>
          <w:numId w:val="24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דפדפן אינטרנטי (</w:t>
      </w:r>
      <w:r>
        <w:rPr>
          <w:rFonts w:cs="David"/>
          <w:sz w:val="24"/>
          <w:szCs w:val="24"/>
        </w:rPr>
        <w:t>chrome,firefox,explorer…</w:t>
      </w:r>
      <w:r>
        <w:rPr>
          <w:rFonts w:cs="David" w:hint="cs"/>
          <w:sz w:val="24"/>
          <w:szCs w:val="24"/>
          <w:rtl/>
        </w:rPr>
        <w:t>)</w:t>
      </w:r>
    </w:p>
    <w:p w:rsidR="004E51D1" w:rsidRPr="00F80392" w:rsidRDefault="004E51D1" w:rsidP="004E51D1">
      <w:pPr>
        <w:pStyle w:val="2"/>
        <w:ind w:left="815"/>
        <w:rPr>
          <w:rFonts w:cs="David"/>
          <w:color w:val="C00000"/>
          <w:rtl/>
        </w:rPr>
      </w:pPr>
      <w:bookmarkStart w:id="22" w:name="_Toc275493965"/>
      <w:r w:rsidRPr="00F80392">
        <w:rPr>
          <w:rFonts w:cs="David" w:hint="cs"/>
          <w:color w:val="C00000"/>
          <w:rtl/>
        </w:rPr>
        <w:t>דרישות נתונים</w:t>
      </w:r>
    </w:p>
    <w:p w:rsidR="004E51D1" w:rsidRPr="009D3C62" w:rsidRDefault="004E51D1" w:rsidP="009A6A76">
      <w:pPr>
        <w:pStyle w:val="ae"/>
        <w:numPr>
          <w:ilvl w:val="0"/>
          <w:numId w:val="24"/>
        </w:numPr>
        <w:rPr>
          <w:rFonts w:cs="David"/>
          <w:sz w:val="24"/>
          <w:szCs w:val="24"/>
        </w:rPr>
      </w:pPr>
      <w:r w:rsidRPr="009D3C62">
        <w:rPr>
          <w:rFonts w:cs="David" w:hint="cs"/>
          <w:sz w:val="24"/>
          <w:szCs w:val="24"/>
          <w:rtl/>
        </w:rPr>
        <w:t xml:space="preserve">בסיס נתונים עם מאגר כל </w:t>
      </w:r>
      <w:r w:rsidR="009A6A76">
        <w:rPr>
          <w:rFonts w:cs="David" w:hint="cs"/>
          <w:sz w:val="24"/>
          <w:szCs w:val="24"/>
          <w:rtl/>
        </w:rPr>
        <w:t>עובדי החברה ושמירת עדכוני העבודה.</w:t>
      </w:r>
    </w:p>
    <w:p w:rsidR="004E51D1" w:rsidRPr="00C21697" w:rsidRDefault="004E51D1" w:rsidP="00C21697">
      <w:pPr>
        <w:pStyle w:val="2"/>
        <w:ind w:left="815"/>
        <w:rPr>
          <w:rFonts w:asciiTheme="minorHAnsi" w:eastAsiaTheme="minorHAnsi" w:hAnsiTheme="minorHAnsi" w:cs="David"/>
          <w:b w:val="0"/>
          <w:bCs w:val="0"/>
          <w:color w:val="auto"/>
          <w:sz w:val="24"/>
          <w:szCs w:val="24"/>
          <w:rtl/>
        </w:rPr>
      </w:pPr>
      <w:r w:rsidRPr="00F80392">
        <w:rPr>
          <w:rFonts w:cs="David" w:hint="cs"/>
          <w:color w:val="C00000"/>
          <w:rtl/>
        </w:rPr>
        <w:t>דרישות נוספות</w:t>
      </w:r>
      <w:bookmarkEnd w:id="22"/>
      <w:r w:rsidR="00C21697">
        <w:rPr>
          <w:rFonts w:cs="David" w:hint="cs"/>
          <w:color w:val="C00000"/>
          <w:rtl/>
        </w:rPr>
        <w:br/>
      </w:r>
      <w:r w:rsidR="00C21697" w:rsidRPr="00C21697">
        <w:rPr>
          <w:rFonts w:asciiTheme="minorHAnsi" w:eastAsiaTheme="minorHAnsi" w:hAnsiTheme="minorHAnsi" w:cs="David" w:hint="cs"/>
          <w:b w:val="0"/>
          <w:bCs w:val="0"/>
          <w:color w:val="auto"/>
          <w:sz w:val="24"/>
          <w:szCs w:val="24"/>
          <w:rtl/>
        </w:rPr>
        <w:t>המערכת צריכה להיות מאובטח ואמינה עבור המשתמשים.</w:t>
      </w:r>
      <w:r w:rsidR="00C21697" w:rsidRPr="00C21697">
        <w:rPr>
          <w:rFonts w:asciiTheme="minorHAnsi" w:eastAsiaTheme="minorHAnsi" w:hAnsiTheme="minorHAnsi" w:cs="David"/>
          <w:b w:val="0"/>
          <w:bCs w:val="0"/>
          <w:color w:val="auto"/>
          <w:sz w:val="24"/>
          <w:szCs w:val="24"/>
          <w:rtl/>
        </w:rPr>
        <w:br/>
      </w:r>
      <w:r w:rsidR="00C21697" w:rsidRPr="00C21697">
        <w:rPr>
          <w:rFonts w:asciiTheme="minorHAnsi" w:eastAsiaTheme="minorHAnsi" w:hAnsiTheme="minorHAnsi" w:cs="David" w:hint="cs"/>
          <w:b w:val="0"/>
          <w:bCs w:val="0"/>
          <w:color w:val="auto"/>
          <w:sz w:val="24"/>
          <w:szCs w:val="24"/>
          <w:rtl/>
        </w:rPr>
        <w:t>כמובן, שעליה להיות נוחה וידידותית למשתמש.</w:t>
      </w:r>
      <w:r w:rsidR="00C21697" w:rsidRPr="00C21697">
        <w:rPr>
          <w:rFonts w:asciiTheme="minorHAnsi" w:eastAsiaTheme="minorHAnsi" w:hAnsiTheme="minorHAnsi" w:cs="David"/>
          <w:b w:val="0"/>
          <w:bCs w:val="0"/>
          <w:color w:val="auto"/>
          <w:sz w:val="24"/>
          <w:szCs w:val="24"/>
          <w:rtl/>
        </w:rPr>
        <w:br/>
      </w:r>
      <w:r w:rsidR="00C21697" w:rsidRPr="00C21697">
        <w:rPr>
          <w:rFonts w:asciiTheme="minorHAnsi" w:eastAsiaTheme="minorHAnsi" w:hAnsiTheme="minorHAnsi" w:cs="David" w:hint="cs"/>
          <w:b w:val="0"/>
          <w:bCs w:val="0"/>
          <w:color w:val="auto"/>
          <w:sz w:val="24"/>
          <w:szCs w:val="24"/>
          <w:rtl/>
        </w:rPr>
        <w:t>המערכת נדרשת לעמוד בפני תקלות.</w:t>
      </w:r>
    </w:p>
    <w:p w:rsidR="0080050A" w:rsidRDefault="007C09E4" w:rsidP="00091EDF">
      <w:pPr>
        <w:pStyle w:val="2"/>
        <w:ind w:left="815"/>
        <w:rPr>
          <w:rFonts w:cs="David"/>
          <w:color w:val="C00000"/>
          <w:rtl/>
        </w:rPr>
      </w:pPr>
      <w:bookmarkStart w:id="23" w:name="_Toc275493966"/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-1022350</wp:posOffset>
                </wp:positionH>
                <wp:positionV relativeFrom="paragraph">
                  <wp:posOffset>1121410</wp:posOffset>
                </wp:positionV>
                <wp:extent cx="1567815" cy="692785"/>
                <wp:effectExtent l="19050" t="19050" r="13335" b="1206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815" cy="6927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A6A76" w:rsidRPr="00933845" w:rsidRDefault="009A6A76" w:rsidP="0093384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933845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מסך ראשי-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933845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זיהוי משתמש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80.5pt;margin-top:88.3pt;width:123.45pt;height:5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" fillcolor="white [3201]" strokecolor="#c0504d [3205]" strokeweight="2.5pt">
                <v:shadow color="#868686"/>
                <v:textbox>
                  <w:txbxContent>
                    <w:p w:rsidR="009A6A76" w:rsidRPr="00933845" w:rsidRDefault="009A6A76" w:rsidP="0093384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933845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מסך ראשי-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</w:r>
                      <w:r w:rsidRPr="00933845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זיהוי משתמש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ים</w:t>
                      </w:r>
                    </w:p>
                  </w:txbxContent>
                </v:textbox>
              </v:shape>
            </w:pict>
          </mc:Fallback>
        </mc:AlternateContent>
      </w:r>
      <w:r w:rsidR="004E51D1" w:rsidRPr="00B96BAB">
        <w:rPr>
          <w:rFonts w:cs="David" w:hint="cs"/>
          <w:color w:val="C00000"/>
          <w:rtl/>
        </w:rPr>
        <w:t xml:space="preserve">ממשק משתמש </w:t>
      </w:r>
      <w:r w:rsidR="004E51D1" w:rsidRPr="00B96BAB">
        <w:rPr>
          <w:rFonts w:cs="David"/>
          <w:color w:val="C00000"/>
          <w:rtl/>
        </w:rPr>
        <w:t>–</w:t>
      </w:r>
      <w:r w:rsidR="004E51D1" w:rsidRPr="00B96BAB">
        <w:rPr>
          <w:rFonts w:cs="David" w:hint="cs"/>
          <w:color w:val="C00000"/>
          <w:rtl/>
        </w:rPr>
        <w:t xml:space="preserve"> אב טיפוס</w:t>
      </w:r>
      <w:bookmarkEnd w:id="23"/>
      <w:r w:rsidR="00B96BAB">
        <w:rPr>
          <w:rFonts w:cs="David" w:hint="cs"/>
          <w:color w:val="C00000"/>
          <w:rtl/>
        </w:rPr>
        <w:br/>
      </w:r>
      <w:r w:rsidR="00AE4F6F">
        <w:rPr>
          <w:noProof/>
        </w:rPr>
        <w:drawing>
          <wp:inline distT="0" distB="0" distL="0" distR="0">
            <wp:extent cx="4591691" cy="3562847"/>
            <wp:effectExtent l="19050" t="0" r="0" b="0"/>
            <wp:docPr id="4" name="תמונה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6F" w:rsidRDefault="00AE4F6F" w:rsidP="00AE4F6F">
      <w:pPr>
        <w:bidi w:val="0"/>
        <w:rPr>
          <w:b/>
          <w:bCs/>
        </w:rPr>
      </w:pPr>
    </w:p>
    <w:p w:rsidR="00AE4F6F" w:rsidRDefault="00AE4F6F" w:rsidP="00AE4F6F">
      <w:pPr>
        <w:bidi w:val="0"/>
        <w:rPr>
          <w:b/>
          <w:bCs/>
        </w:rPr>
      </w:pPr>
    </w:p>
    <w:p w:rsidR="00AE4F6F" w:rsidRDefault="007C09E4" w:rsidP="00AE4F6F">
      <w:pPr>
        <w:bidi w:val="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-1123315</wp:posOffset>
                </wp:positionH>
                <wp:positionV relativeFrom="paragraph">
                  <wp:posOffset>627380</wp:posOffset>
                </wp:positionV>
                <wp:extent cx="1438275" cy="692785"/>
                <wp:effectExtent l="19050" t="19050" r="28575" b="1206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6927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A6A76" w:rsidRPr="00933845" w:rsidRDefault="009A6A76" w:rsidP="00F032A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כניסה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למערכת השעות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88.45pt;margin-top:49.4pt;width:113.25pt;height:5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" fillcolor="white [3201]" strokecolor="#c0504d [3205]" strokeweight="2.5pt">
                <v:shadow color="#868686"/>
                <v:textbox>
                  <w:txbxContent>
                    <w:p w:rsidR="009A6A76" w:rsidRPr="00933845" w:rsidRDefault="009A6A76" w:rsidP="00F032A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כניסה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  <w:br/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למערכת השעות </w:t>
                      </w:r>
                    </w:p>
                  </w:txbxContent>
                </v:textbox>
              </v:shape>
            </w:pict>
          </mc:Fallback>
        </mc:AlternateContent>
      </w:r>
      <w:r w:rsidR="00AE4F6F">
        <w:rPr>
          <w:b/>
          <w:bCs/>
          <w:noProof/>
        </w:rPr>
        <w:drawing>
          <wp:inline distT="0" distB="0" distL="0" distR="0">
            <wp:extent cx="4449433" cy="3452464"/>
            <wp:effectExtent l="19050" t="0" r="8267" b="0"/>
            <wp:docPr id="5" name="תמונה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3541" cy="345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6F" w:rsidRDefault="00AE4F6F" w:rsidP="00AE4F6F">
      <w:pPr>
        <w:bidi w:val="0"/>
        <w:rPr>
          <w:b/>
          <w:bCs/>
        </w:rPr>
      </w:pPr>
    </w:p>
    <w:p w:rsidR="00AE4F6F" w:rsidRDefault="00AE4F6F" w:rsidP="00AE4F6F">
      <w:pPr>
        <w:bidi w:val="0"/>
        <w:rPr>
          <w:b/>
          <w:bCs/>
        </w:rPr>
      </w:pPr>
    </w:p>
    <w:p w:rsidR="0080050A" w:rsidRPr="00AE4F6F" w:rsidRDefault="0080050A" w:rsidP="00AE4F6F">
      <w:pPr>
        <w:bidi w:val="0"/>
        <w:rPr>
          <w:rFonts w:asciiTheme="majorHAnsi" w:eastAsiaTheme="majorEastAsia" w:hAnsiTheme="majorHAnsi"/>
          <w:b/>
          <w:bCs/>
          <w:sz w:val="26"/>
          <w:szCs w:val="26"/>
        </w:rPr>
      </w:pPr>
      <w:r w:rsidRPr="00AE4F6F">
        <w:rPr>
          <w:b/>
          <w:bCs/>
          <w:rtl/>
        </w:rPr>
        <w:br w:type="page"/>
      </w:r>
    </w:p>
    <w:p w:rsidR="004E51D1" w:rsidRPr="00B96BAB" w:rsidRDefault="004E51D1" w:rsidP="0080050A">
      <w:pPr>
        <w:pStyle w:val="2"/>
        <w:numPr>
          <w:ilvl w:val="0"/>
          <w:numId w:val="0"/>
        </w:numPr>
        <w:ind w:left="390" w:hanging="390"/>
        <w:rPr>
          <w:rFonts w:cs="David"/>
          <w:color w:val="C00000"/>
          <w:rtl/>
        </w:rPr>
      </w:pPr>
    </w:p>
    <w:p w:rsidR="004E51D1" w:rsidRPr="00254960" w:rsidRDefault="00050E4E" w:rsidP="00050E4E">
      <w:pPr>
        <w:pStyle w:val="1"/>
        <w:ind w:left="360"/>
        <w:rPr>
          <w:rFonts w:asciiTheme="minorHAnsi" w:eastAsiaTheme="minorHAnsi" w:hAnsiTheme="minorHAnsi" w:cs="David"/>
          <w:b w:val="0"/>
          <w:bCs w:val="0"/>
          <w:color w:val="auto"/>
          <w:sz w:val="24"/>
          <w:szCs w:val="24"/>
          <w:rtl/>
        </w:rPr>
      </w:pPr>
      <w:bookmarkStart w:id="24" w:name="_Toc275493967"/>
      <w:r w:rsidRPr="00050E4E">
        <w:rPr>
          <w:rFonts w:cs="David" w:hint="cs"/>
          <w:noProof/>
          <w:color w:val="auto"/>
          <w:rtl/>
        </w:rPr>
        <w:t xml:space="preserve">5.  </w:t>
      </w:r>
      <w:r w:rsidR="004E51D1" w:rsidRPr="00050E4E">
        <w:rPr>
          <w:rFonts w:cs="David" w:hint="cs"/>
          <w:noProof/>
          <w:color w:val="auto"/>
          <w:rtl/>
        </w:rPr>
        <w:t>רשימת דרישות לבירור נוסף</w:t>
      </w:r>
      <w:r w:rsidR="004E51D1" w:rsidRPr="00254960">
        <w:rPr>
          <w:rFonts w:cs="David"/>
          <w:noProof/>
          <w:color w:val="C00000"/>
          <w:rtl/>
        </w:rPr>
        <w:br/>
      </w:r>
      <w:r w:rsidR="004E51D1" w:rsidRPr="006325AF">
        <w:rPr>
          <w:rFonts w:cs="David" w:hint="cs"/>
          <w:noProof/>
          <w:color w:val="auto"/>
          <w:rtl/>
        </w:rPr>
        <w:br/>
      </w:r>
      <w:r w:rsidR="004E51D1" w:rsidRPr="00254960">
        <w:rPr>
          <w:rFonts w:asciiTheme="minorHAnsi" w:eastAsiaTheme="minorHAnsi" w:hAnsiTheme="minorHAnsi" w:cs="David"/>
          <w:b w:val="0"/>
          <w:bCs w:val="0"/>
          <w:color w:val="auto"/>
          <w:sz w:val="24"/>
          <w:szCs w:val="24"/>
          <w:rtl/>
        </w:rPr>
        <w:t xml:space="preserve">נכון לעכשיו, </w:t>
      </w:r>
      <w:r w:rsidR="00254960">
        <w:rPr>
          <w:rFonts w:asciiTheme="minorHAnsi" w:eastAsiaTheme="minorHAnsi" w:hAnsiTheme="minorHAnsi" w:cs="David" w:hint="cs"/>
          <w:b w:val="0"/>
          <w:bCs w:val="0"/>
          <w:color w:val="auto"/>
          <w:sz w:val="24"/>
          <w:szCs w:val="24"/>
          <w:rtl/>
        </w:rPr>
        <w:t>איננו בעלי ניסיון</w:t>
      </w:r>
      <w:r w:rsidR="00254960">
        <w:rPr>
          <w:rFonts w:asciiTheme="minorHAnsi" w:eastAsiaTheme="minorHAnsi" w:hAnsiTheme="minorHAnsi" w:cs="David"/>
          <w:b w:val="0"/>
          <w:bCs w:val="0"/>
          <w:color w:val="auto"/>
          <w:sz w:val="24"/>
          <w:szCs w:val="24"/>
          <w:rtl/>
        </w:rPr>
        <w:t xml:space="preserve"> </w:t>
      </w:r>
      <w:r w:rsidR="00254960">
        <w:rPr>
          <w:rFonts w:asciiTheme="minorHAnsi" w:eastAsiaTheme="minorHAnsi" w:hAnsiTheme="minorHAnsi" w:cs="David" w:hint="cs"/>
          <w:b w:val="0"/>
          <w:bCs w:val="0"/>
          <w:color w:val="auto"/>
          <w:sz w:val="24"/>
          <w:szCs w:val="24"/>
          <w:rtl/>
        </w:rPr>
        <w:t xml:space="preserve">עם </w:t>
      </w:r>
      <w:r w:rsidR="004E51D1" w:rsidRPr="00254960">
        <w:rPr>
          <w:rFonts w:asciiTheme="minorHAnsi" w:eastAsiaTheme="minorHAnsi" w:hAnsiTheme="minorHAnsi" w:cs="David"/>
          <w:b w:val="0"/>
          <w:bCs w:val="0"/>
          <w:color w:val="auto"/>
          <w:sz w:val="24"/>
          <w:szCs w:val="24"/>
          <w:rtl/>
        </w:rPr>
        <w:t>שפות התכנות הנדרשות לפיתוח המערכת(</w:t>
      </w:r>
      <w:r>
        <w:rPr>
          <w:rFonts w:asciiTheme="minorHAnsi" w:eastAsiaTheme="minorHAnsi" w:hAnsiTheme="minorHAnsi" w:cs="David"/>
          <w:b w:val="0"/>
          <w:bCs w:val="0"/>
          <w:color w:val="auto"/>
          <w:sz w:val="24"/>
          <w:szCs w:val="24"/>
        </w:rPr>
        <w:t>java,ajax.php</w:t>
      </w:r>
      <w:r w:rsidR="004E51D1" w:rsidRPr="00254960">
        <w:rPr>
          <w:rFonts w:asciiTheme="minorHAnsi" w:eastAsiaTheme="minorHAnsi" w:hAnsiTheme="minorHAnsi" w:cs="David"/>
          <w:b w:val="0"/>
          <w:bCs w:val="0"/>
          <w:color w:val="auto"/>
          <w:sz w:val="24"/>
          <w:szCs w:val="24"/>
        </w:rPr>
        <w:t>, sql</w:t>
      </w:r>
      <w:r w:rsidR="004E51D1" w:rsidRPr="00254960">
        <w:rPr>
          <w:rFonts w:asciiTheme="minorHAnsi" w:eastAsiaTheme="minorHAnsi" w:hAnsiTheme="minorHAnsi" w:cs="David"/>
          <w:b w:val="0"/>
          <w:bCs w:val="0"/>
          <w:color w:val="auto"/>
          <w:sz w:val="24"/>
          <w:szCs w:val="24"/>
          <w:rtl/>
        </w:rPr>
        <w:t>).</w:t>
      </w:r>
      <w:r w:rsidR="004E51D1" w:rsidRPr="00254960">
        <w:rPr>
          <w:rFonts w:asciiTheme="minorHAnsi" w:eastAsiaTheme="minorHAnsi" w:hAnsiTheme="minorHAnsi" w:cs="David"/>
          <w:b w:val="0"/>
          <w:bCs w:val="0"/>
          <w:color w:val="auto"/>
          <w:sz w:val="24"/>
          <w:szCs w:val="24"/>
          <w:rtl/>
        </w:rPr>
        <w:br/>
        <w:t>על כן נעזר בגורמים מקצועיים ובאינטרנט ללמוד השפות בצורה טובה ומהירה.</w:t>
      </w:r>
    </w:p>
    <w:p w:rsidR="004D2229" w:rsidRPr="006325AF" w:rsidRDefault="00050E4E" w:rsidP="00050E4E">
      <w:pPr>
        <w:pStyle w:val="1"/>
        <w:rPr>
          <w:rFonts w:cs="David"/>
          <w:noProof/>
          <w:color w:val="auto"/>
          <w:rtl/>
        </w:rPr>
      </w:pPr>
      <w:r>
        <w:rPr>
          <w:rFonts w:cs="David" w:hint="cs"/>
          <w:noProof/>
          <w:color w:val="auto"/>
          <w:rtl/>
        </w:rPr>
        <w:t>6</w:t>
      </w:r>
      <w:r w:rsidR="00B46084">
        <w:rPr>
          <w:rFonts w:cs="David" w:hint="cs"/>
          <w:noProof/>
          <w:color w:val="auto"/>
          <w:rtl/>
        </w:rPr>
        <w:t>.</w:t>
      </w:r>
      <w:r w:rsidR="004E51D1" w:rsidRPr="006325AF">
        <w:rPr>
          <w:rFonts w:cs="David" w:hint="cs"/>
          <w:noProof/>
          <w:color w:val="auto"/>
          <w:rtl/>
        </w:rPr>
        <w:t xml:space="preserve"> טבלת דרישות </w:t>
      </w:r>
      <w:r w:rsidR="004E51D1" w:rsidRPr="006325AF">
        <w:rPr>
          <w:rFonts w:cs="David"/>
          <w:noProof/>
          <w:color w:val="auto"/>
          <w:rtl/>
        </w:rPr>
        <w:t>–</w:t>
      </w:r>
      <w:r w:rsidR="004E51D1" w:rsidRPr="006325AF">
        <w:rPr>
          <w:rFonts w:cs="David" w:hint="cs"/>
          <w:noProof/>
          <w:color w:val="auto"/>
          <w:rtl/>
        </w:rPr>
        <w:t xml:space="preserve"> </w:t>
      </w:r>
      <w:r w:rsidR="004E51D1" w:rsidRPr="006325AF">
        <w:rPr>
          <w:rFonts w:cs="David"/>
          <w:noProof/>
          <w:color w:val="auto"/>
        </w:rPr>
        <w:t>User Requirements Definition / Backlog</w:t>
      </w:r>
      <w:bookmarkEnd w:id="24"/>
      <w:r w:rsidR="00B46084">
        <w:rPr>
          <w:rFonts w:cs="David" w:hint="cs"/>
          <w:noProof/>
          <w:color w:val="auto"/>
          <w:rtl/>
        </w:rPr>
        <w:br/>
      </w:r>
      <w:r w:rsidR="00B46084">
        <w:rPr>
          <w:rFonts w:cs="David"/>
          <w:noProof/>
          <w:color w:val="auto"/>
          <w:rtl/>
        </w:rPr>
        <w:br/>
      </w:r>
    </w:p>
    <w:tbl>
      <w:tblPr>
        <w:tblStyle w:val="-2"/>
        <w:bidiVisual/>
        <w:tblW w:w="9215" w:type="dxa"/>
        <w:tblInd w:w="-375" w:type="dxa"/>
        <w:tblLook w:val="04A0" w:firstRow="1" w:lastRow="0" w:firstColumn="1" w:lastColumn="0" w:noHBand="0" w:noVBand="1"/>
      </w:tblPr>
      <w:tblGrid>
        <w:gridCol w:w="972"/>
        <w:gridCol w:w="4131"/>
        <w:gridCol w:w="992"/>
        <w:gridCol w:w="993"/>
        <w:gridCol w:w="992"/>
        <w:gridCol w:w="1135"/>
      </w:tblGrid>
      <w:tr w:rsidR="004D2229" w:rsidRPr="006325AF" w:rsidTr="004D2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2" w:type="dxa"/>
          </w:tcPr>
          <w:p w:rsidR="004D2229" w:rsidRPr="00983351" w:rsidRDefault="004D2229" w:rsidP="00082F2B">
            <w:pPr>
              <w:rPr>
                <w:rFonts w:ascii="Arial" w:hAnsi="Arial" w:cs="David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b w:val="0"/>
                <w:bCs w:val="0"/>
                <w:color w:val="auto"/>
                <w:sz w:val="24"/>
                <w:szCs w:val="24"/>
                <w:rtl/>
              </w:rPr>
              <w:t>מס'</w:t>
            </w:r>
          </w:p>
        </w:tc>
        <w:tc>
          <w:tcPr>
            <w:tcW w:w="4131" w:type="dxa"/>
          </w:tcPr>
          <w:p w:rsidR="004D2229" w:rsidRPr="00983351" w:rsidRDefault="004D2229" w:rsidP="00082F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b w:val="0"/>
                <w:bCs w:val="0"/>
                <w:color w:val="auto"/>
                <w:sz w:val="24"/>
                <w:szCs w:val="24"/>
                <w:rtl/>
              </w:rPr>
              <w:t>דרישה\מאפיין</w:t>
            </w:r>
          </w:p>
        </w:tc>
        <w:tc>
          <w:tcPr>
            <w:tcW w:w="992" w:type="dxa"/>
          </w:tcPr>
          <w:p w:rsidR="004D2229" w:rsidRPr="00983351" w:rsidRDefault="004D2229" w:rsidP="00082F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b w:val="0"/>
                <w:bCs w:val="0"/>
                <w:color w:val="auto"/>
                <w:sz w:val="24"/>
                <w:szCs w:val="24"/>
                <w:rtl/>
              </w:rPr>
              <w:t>סוג</w:t>
            </w:r>
          </w:p>
        </w:tc>
        <w:tc>
          <w:tcPr>
            <w:tcW w:w="993" w:type="dxa"/>
          </w:tcPr>
          <w:p w:rsidR="004D2229" w:rsidRPr="00983351" w:rsidRDefault="004D2229" w:rsidP="00082F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b w:val="0"/>
                <w:bCs w:val="0"/>
                <w:color w:val="auto"/>
                <w:sz w:val="24"/>
                <w:szCs w:val="24"/>
                <w:rtl/>
              </w:rPr>
              <w:t>מקור</w:t>
            </w:r>
          </w:p>
        </w:tc>
        <w:tc>
          <w:tcPr>
            <w:tcW w:w="992" w:type="dxa"/>
          </w:tcPr>
          <w:p w:rsidR="004D2229" w:rsidRPr="00983351" w:rsidRDefault="004D2229" w:rsidP="00082F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b w:val="0"/>
                <w:bCs w:val="0"/>
                <w:color w:val="auto"/>
                <w:sz w:val="24"/>
                <w:szCs w:val="24"/>
                <w:rtl/>
              </w:rPr>
              <w:t>דרגה</w:t>
            </w:r>
          </w:p>
        </w:tc>
        <w:tc>
          <w:tcPr>
            <w:tcW w:w="1135" w:type="dxa"/>
          </w:tcPr>
          <w:p w:rsidR="004D2229" w:rsidRPr="00983351" w:rsidRDefault="004D2229" w:rsidP="00082F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b w:val="0"/>
                <w:bCs w:val="0"/>
                <w:color w:val="auto"/>
                <w:sz w:val="24"/>
                <w:szCs w:val="24"/>
                <w:rtl/>
              </w:rPr>
              <w:t>מאמץ</w:t>
            </w:r>
          </w:p>
        </w:tc>
      </w:tr>
      <w:tr w:rsidR="004D2229" w:rsidRPr="006325AF" w:rsidTr="004D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:rsidR="004D2229" w:rsidRPr="00983351" w:rsidRDefault="004D2229" w:rsidP="00082F2B">
            <w:pPr>
              <w:rPr>
                <w:rFonts w:ascii="Arial" w:hAnsi="Arial"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ascii="Arial" w:hAnsi="Arial" w:cs="David" w:hint="cs"/>
                <w:color w:val="auto"/>
                <w:sz w:val="24"/>
                <w:szCs w:val="24"/>
                <w:rtl/>
              </w:rPr>
              <w:t>1</w:t>
            </w:r>
          </w:p>
        </w:tc>
        <w:tc>
          <w:tcPr>
            <w:tcW w:w="4131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rtl/>
              </w:rPr>
              <w:t xml:space="preserve">הכנסת שם משתמש </w:t>
            </w:r>
          </w:p>
        </w:tc>
        <w:tc>
          <w:tcPr>
            <w:tcW w:w="992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  <w:rtl/>
              </w:rPr>
              <w:t>פונקצ'</w:t>
            </w:r>
          </w:p>
        </w:tc>
        <w:tc>
          <w:tcPr>
            <w:tcW w:w="993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</w:rPr>
              <w:t>UC</w:t>
            </w:r>
            <w:r w:rsidRPr="00983351">
              <w:rPr>
                <w:rFonts w:cs="David"/>
                <w:color w:val="auto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  <w:rtl/>
              </w:rPr>
              <w:t>1</w:t>
            </w:r>
          </w:p>
        </w:tc>
        <w:tc>
          <w:tcPr>
            <w:tcW w:w="1135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</w:p>
        </w:tc>
      </w:tr>
      <w:tr w:rsidR="004D2229" w:rsidRPr="006325AF" w:rsidTr="004D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:rsidR="004D2229" w:rsidRPr="00983351" w:rsidRDefault="004D2229" w:rsidP="00082F2B">
            <w:pPr>
              <w:rPr>
                <w:rFonts w:ascii="Arial" w:hAnsi="Arial"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ascii="Arial" w:hAnsi="Arial" w:cs="David" w:hint="cs"/>
                <w:color w:val="auto"/>
                <w:sz w:val="24"/>
                <w:szCs w:val="24"/>
                <w:rtl/>
              </w:rPr>
              <w:t>2</w:t>
            </w:r>
          </w:p>
        </w:tc>
        <w:tc>
          <w:tcPr>
            <w:tcW w:w="4131" w:type="dxa"/>
          </w:tcPr>
          <w:p w:rsidR="004D2229" w:rsidRPr="00983351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rtl/>
              </w:rPr>
              <w:t>הכנסת סיסמא</w:t>
            </w:r>
          </w:p>
        </w:tc>
        <w:tc>
          <w:tcPr>
            <w:tcW w:w="992" w:type="dxa"/>
          </w:tcPr>
          <w:p w:rsidR="004D2229" w:rsidRPr="00983351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  <w:rtl/>
              </w:rPr>
              <w:t>פונקצ'</w:t>
            </w:r>
          </w:p>
        </w:tc>
        <w:tc>
          <w:tcPr>
            <w:tcW w:w="993" w:type="dxa"/>
          </w:tcPr>
          <w:p w:rsidR="004D2229" w:rsidRPr="00983351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/>
                <w:color w:val="auto"/>
                <w:sz w:val="24"/>
                <w:szCs w:val="24"/>
              </w:rPr>
              <w:t>UC2</w:t>
            </w:r>
          </w:p>
        </w:tc>
        <w:tc>
          <w:tcPr>
            <w:tcW w:w="992" w:type="dxa"/>
          </w:tcPr>
          <w:p w:rsidR="004D2229" w:rsidRPr="00983351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  <w:rtl/>
              </w:rPr>
              <w:t>1</w:t>
            </w:r>
          </w:p>
        </w:tc>
        <w:tc>
          <w:tcPr>
            <w:tcW w:w="1135" w:type="dxa"/>
          </w:tcPr>
          <w:p w:rsidR="004D2229" w:rsidRPr="00983351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</w:p>
        </w:tc>
      </w:tr>
      <w:tr w:rsidR="004D2229" w:rsidRPr="006325AF" w:rsidTr="004D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:rsidR="004D2229" w:rsidRPr="00983351" w:rsidRDefault="004D2229" w:rsidP="00082F2B">
            <w:pPr>
              <w:rPr>
                <w:rFonts w:ascii="Arial" w:hAnsi="Arial"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ascii="Arial" w:hAnsi="Arial" w:cs="David" w:hint="cs"/>
                <w:color w:val="auto"/>
                <w:sz w:val="24"/>
                <w:szCs w:val="24"/>
                <w:rtl/>
              </w:rPr>
              <w:t>3</w:t>
            </w:r>
          </w:p>
        </w:tc>
        <w:tc>
          <w:tcPr>
            <w:tcW w:w="4131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rtl/>
              </w:rPr>
              <w:t>הצגת תאריך ושעה נוכחיים</w:t>
            </w:r>
          </w:p>
        </w:tc>
        <w:tc>
          <w:tcPr>
            <w:tcW w:w="992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  <w:rtl/>
              </w:rPr>
              <w:t>פונקצ'</w:t>
            </w:r>
          </w:p>
        </w:tc>
        <w:tc>
          <w:tcPr>
            <w:tcW w:w="993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/>
                <w:color w:val="auto"/>
                <w:sz w:val="24"/>
                <w:szCs w:val="24"/>
              </w:rPr>
              <w:t>UC2</w:t>
            </w:r>
          </w:p>
        </w:tc>
        <w:tc>
          <w:tcPr>
            <w:tcW w:w="992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  <w:rtl/>
              </w:rPr>
              <w:t>2</w:t>
            </w:r>
          </w:p>
        </w:tc>
        <w:tc>
          <w:tcPr>
            <w:tcW w:w="1135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</w:p>
        </w:tc>
      </w:tr>
      <w:tr w:rsidR="004D2229" w:rsidRPr="006325AF" w:rsidTr="004D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:rsidR="004D2229" w:rsidRPr="00983351" w:rsidRDefault="004D2229" w:rsidP="00082F2B">
            <w:pPr>
              <w:rPr>
                <w:rFonts w:ascii="Arial" w:hAnsi="Arial"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ascii="Arial" w:hAnsi="Arial" w:cs="David" w:hint="cs"/>
                <w:color w:val="auto"/>
                <w:sz w:val="24"/>
                <w:szCs w:val="24"/>
                <w:rtl/>
              </w:rPr>
              <w:t>4</w:t>
            </w:r>
          </w:p>
        </w:tc>
        <w:tc>
          <w:tcPr>
            <w:tcW w:w="4131" w:type="dxa"/>
          </w:tcPr>
          <w:p w:rsidR="004D2229" w:rsidRPr="00983351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rtl/>
              </w:rPr>
              <w:t xml:space="preserve">הצגת תאריך עדכון אחרון </w:t>
            </w:r>
          </w:p>
        </w:tc>
        <w:tc>
          <w:tcPr>
            <w:tcW w:w="992" w:type="dxa"/>
          </w:tcPr>
          <w:p w:rsidR="004D2229" w:rsidRPr="00983351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  <w:rtl/>
              </w:rPr>
              <w:t>פנקצ'</w:t>
            </w:r>
          </w:p>
        </w:tc>
        <w:tc>
          <w:tcPr>
            <w:tcW w:w="993" w:type="dxa"/>
          </w:tcPr>
          <w:p w:rsidR="004D2229" w:rsidRPr="00983351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</w:rPr>
              <w:t>U</w:t>
            </w:r>
            <w:r w:rsidRPr="00983351">
              <w:rPr>
                <w:rFonts w:cs="David"/>
                <w:color w:val="auto"/>
                <w:sz w:val="24"/>
                <w:szCs w:val="24"/>
              </w:rPr>
              <w:t>S1</w:t>
            </w:r>
          </w:p>
        </w:tc>
        <w:tc>
          <w:tcPr>
            <w:tcW w:w="992" w:type="dxa"/>
          </w:tcPr>
          <w:p w:rsidR="004D2229" w:rsidRPr="00983351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  <w:rtl/>
              </w:rPr>
              <w:t>2</w:t>
            </w:r>
          </w:p>
        </w:tc>
        <w:tc>
          <w:tcPr>
            <w:tcW w:w="1135" w:type="dxa"/>
          </w:tcPr>
          <w:p w:rsidR="004D2229" w:rsidRPr="00983351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</w:p>
        </w:tc>
      </w:tr>
      <w:tr w:rsidR="004D2229" w:rsidRPr="006325AF" w:rsidTr="004D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:rsidR="004D2229" w:rsidRPr="00983351" w:rsidRDefault="004D2229" w:rsidP="00082F2B">
            <w:pPr>
              <w:rPr>
                <w:rFonts w:ascii="Arial" w:hAnsi="Arial"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ascii="Arial" w:hAnsi="Arial" w:cs="David" w:hint="cs"/>
                <w:color w:val="auto"/>
                <w:sz w:val="24"/>
                <w:szCs w:val="24"/>
                <w:rtl/>
              </w:rPr>
              <w:t>5</w:t>
            </w:r>
          </w:p>
        </w:tc>
        <w:tc>
          <w:tcPr>
            <w:tcW w:w="4131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rtl/>
              </w:rPr>
              <w:t>הצגת שם משתמש</w:t>
            </w:r>
          </w:p>
        </w:tc>
        <w:tc>
          <w:tcPr>
            <w:tcW w:w="992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  <w:rtl/>
              </w:rPr>
              <w:t>פונקצ'</w:t>
            </w:r>
          </w:p>
        </w:tc>
        <w:tc>
          <w:tcPr>
            <w:tcW w:w="993" w:type="dxa"/>
          </w:tcPr>
          <w:p w:rsidR="004D2229" w:rsidRPr="00983351" w:rsidRDefault="004D2229" w:rsidP="0024345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/>
                <w:color w:val="auto"/>
                <w:sz w:val="24"/>
                <w:szCs w:val="24"/>
              </w:rPr>
              <w:t>UC</w:t>
            </w:r>
            <w:r w:rsidR="00243456">
              <w:rPr>
                <w:rFonts w:cs="David"/>
                <w:color w:val="auto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  <w:rtl/>
              </w:rPr>
              <w:t>3</w:t>
            </w:r>
          </w:p>
        </w:tc>
        <w:tc>
          <w:tcPr>
            <w:tcW w:w="1135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</w:p>
        </w:tc>
      </w:tr>
      <w:tr w:rsidR="004D2229" w:rsidRPr="006325AF" w:rsidTr="004D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:rsidR="004D2229" w:rsidRPr="00983351" w:rsidRDefault="004D2229" w:rsidP="00082F2B">
            <w:pPr>
              <w:rPr>
                <w:rFonts w:ascii="Arial" w:hAnsi="Arial"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ascii="Arial" w:hAnsi="Arial" w:cs="David" w:hint="cs"/>
                <w:color w:val="auto"/>
                <w:sz w:val="24"/>
                <w:szCs w:val="24"/>
                <w:rtl/>
              </w:rPr>
              <w:t>6</w:t>
            </w:r>
          </w:p>
        </w:tc>
        <w:tc>
          <w:tcPr>
            <w:tcW w:w="4131" w:type="dxa"/>
          </w:tcPr>
          <w:p w:rsidR="004D2229" w:rsidRPr="00983351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  <w:rtl/>
              </w:rPr>
              <w:t>מניעת כניסה למשתמש שאינו חבר</w:t>
            </w:r>
          </w:p>
        </w:tc>
        <w:tc>
          <w:tcPr>
            <w:tcW w:w="992" w:type="dxa"/>
          </w:tcPr>
          <w:p w:rsidR="004D2229" w:rsidRPr="00983351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  <w:rtl/>
              </w:rPr>
              <w:t>אבטחה</w:t>
            </w:r>
          </w:p>
        </w:tc>
        <w:tc>
          <w:tcPr>
            <w:tcW w:w="993" w:type="dxa"/>
          </w:tcPr>
          <w:p w:rsidR="004D2229" w:rsidRPr="00983351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</w:rPr>
              <w:t>SOW</w:t>
            </w:r>
          </w:p>
        </w:tc>
        <w:tc>
          <w:tcPr>
            <w:tcW w:w="992" w:type="dxa"/>
          </w:tcPr>
          <w:p w:rsidR="004D2229" w:rsidRPr="00983351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  <w:rtl/>
              </w:rPr>
              <w:t>1</w:t>
            </w:r>
          </w:p>
        </w:tc>
        <w:tc>
          <w:tcPr>
            <w:tcW w:w="1135" w:type="dxa"/>
          </w:tcPr>
          <w:p w:rsidR="004D2229" w:rsidRPr="00983351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</w:p>
        </w:tc>
      </w:tr>
      <w:tr w:rsidR="004D2229" w:rsidRPr="006325AF" w:rsidTr="004D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:rsidR="004D2229" w:rsidRPr="00D153F2" w:rsidRDefault="004D2229" w:rsidP="00082F2B">
            <w:pPr>
              <w:rPr>
                <w:rFonts w:ascii="Arial" w:hAnsi="Arial" w:cs="David"/>
                <w:color w:val="auto"/>
                <w:sz w:val="24"/>
                <w:szCs w:val="24"/>
                <w:rtl/>
              </w:rPr>
            </w:pPr>
            <w:r w:rsidRPr="00D153F2">
              <w:rPr>
                <w:rFonts w:ascii="Arial" w:hAnsi="Arial" w:cs="David" w:hint="cs"/>
                <w:color w:val="auto"/>
                <w:sz w:val="24"/>
                <w:szCs w:val="24"/>
                <w:rtl/>
              </w:rPr>
              <w:t>7</w:t>
            </w:r>
          </w:p>
        </w:tc>
        <w:tc>
          <w:tcPr>
            <w:tcW w:w="4131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  <w:rtl/>
              </w:rPr>
              <w:t>מניעת כניסה</w:t>
            </w:r>
            <w:r>
              <w:rPr>
                <w:rFonts w:cs="David" w:hint="cs"/>
                <w:color w:val="auto"/>
                <w:sz w:val="24"/>
                <w:szCs w:val="24"/>
                <w:rtl/>
              </w:rPr>
              <w:t xml:space="preserve"> עבור סיסמא שגויה</w:t>
            </w:r>
          </w:p>
        </w:tc>
        <w:tc>
          <w:tcPr>
            <w:tcW w:w="992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  <w:rtl/>
              </w:rPr>
              <w:t>אבטחה</w:t>
            </w:r>
          </w:p>
        </w:tc>
        <w:tc>
          <w:tcPr>
            <w:tcW w:w="993" w:type="dxa"/>
          </w:tcPr>
          <w:p w:rsidR="004D2229" w:rsidRPr="00983351" w:rsidRDefault="00243456" w:rsidP="0024345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</w:rPr>
            </w:pPr>
            <w:r w:rsidRPr="00983351">
              <w:rPr>
                <w:rFonts w:cs="David"/>
                <w:color w:val="auto"/>
                <w:sz w:val="24"/>
                <w:szCs w:val="24"/>
              </w:rPr>
              <w:t>UC</w:t>
            </w:r>
            <w:r>
              <w:rPr>
                <w:rFonts w:cs="David"/>
                <w:color w:val="auto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4D2229" w:rsidRPr="00983351" w:rsidRDefault="00243456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  <w:rtl/>
              </w:rPr>
              <w:t>1</w:t>
            </w:r>
          </w:p>
        </w:tc>
        <w:tc>
          <w:tcPr>
            <w:tcW w:w="1135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</w:p>
        </w:tc>
      </w:tr>
      <w:tr w:rsidR="004D2229" w:rsidRPr="006325AF" w:rsidTr="004D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:rsidR="004D2229" w:rsidRPr="00D153F2" w:rsidRDefault="004D2229" w:rsidP="00082F2B">
            <w:pPr>
              <w:rPr>
                <w:rFonts w:ascii="Arial" w:hAnsi="Arial" w:cs="David"/>
                <w:color w:val="auto"/>
                <w:sz w:val="24"/>
                <w:szCs w:val="24"/>
                <w:rtl/>
              </w:rPr>
            </w:pPr>
            <w:r w:rsidRPr="00D153F2">
              <w:rPr>
                <w:rFonts w:ascii="Arial" w:hAnsi="Arial" w:cs="David" w:hint="cs"/>
                <w:color w:val="auto"/>
                <w:sz w:val="24"/>
                <w:szCs w:val="24"/>
                <w:rtl/>
              </w:rPr>
              <w:t>8</w:t>
            </w:r>
          </w:p>
        </w:tc>
        <w:tc>
          <w:tcPr>
            <w:tcW w:w="4131" w:type="dxa"/>
          </w:tcPr>
          <w:p w:rsidR="004D2229" w:rsidRPr="00983351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rtl/>
              </w:rPr>
              <w:t>בחירת צבע עבור בחירת הימים בטבלה</w:t>
            </w:r>
          </w:p>
        </w:tc>
        <w:tc>
          <w:tcPr>
            <w:tcW w:w="992" w:type="dxa"/>
          </w:tcPr>
          <w:p w:rsidR="004D2229" w:rsidRPr="00983351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  <w:rtl/>
              </w:rPr>
              <w:t>פונקצ'</w:t>
            </w:r>
          </w:p>
        </w:tc>
        <w:tc>
          <w:tcPr>
            <w:tcW w:w="993" w:type="dxa"/>
          </w:tcPr>
          <w:p w:rsidR="004D2229" w:rsidRPr="00983351" w:rsidRDefault="00243456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</w:rPr>
              <w:t>UC</w:t>
            </w:r>
            <w:r w:rsidRPr="00983351">
              <w:rPr>
                <w:rFonts w:cs="David"/>
                <w:color w:val="auto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4D2229" w:rsidRPr="00983351" w:rsidRDefault="00243456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rtl/>
              </w:rPr>
              <w:t>2</w:t>
            </w:r>
          </w:p>
        </w:tc>
        <w:tc>
          <w:tcPr>
            <w:tcW w:w="1135" w:type="dxa"/>
          </w:tcPr>
          <w:p w:rsidR="004D2229" w:rsidRPr="00983351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</w:p>
        </w:tc>
      </w:tr>
      <w:tr w:rsidR="004D2229" w:rsidRPr="006325AF" w:rsidTr="004D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:rsidR="004D2229" w:rsidRPr="00D153F2" w:rsidRDefault="004D2229" w:rsidP="00082F2B">
            <w:pPr>
              <w:rPr>
                <w:rFonts w:ascii="Arial" w:hAnsi="Arial" w:cs="David"/>
                <w:color w:val="auto"/>
                <w:sz w:val="24"/>
                <w:szCs w:val="24"/>
                <w:rtl/>
              </w:rPr>
            </w:pPr>
            <w:r w:rsidRPr="00D153F2">
              <w:rPr>
                <w:rFonts w:ascii="Arial" w:hAnsi="Arial" w:cs="David" w:hint="cs"/>
                <w:color w:val="auto"/>
                <w:sz w:val="24"/>
                <w:szCs w:val="24"/>
                <w:rtl/>
              </w:rPr>
              <w:t>9</w:t>
            </w:r>
          </w:p>
        </w:tc>
        <w:tc>
          <w:tcPr>
            <w:tcW w:w="4131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rtl/>
              </w:rPr>
              <w:t>בחירת משבצות בטבלה</w:t>
            </w:r>
          </w:p>
        </w:tc>
        <w:tc>
          <w:tcPr>
            <w:tcW w:w="992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  <w:rtl/>
              </w:rPr>
              <w:t>פונקצ'</w:t>
            </w:r>
          </w:p>
        </w:tc>
        <w:tc>
          <w:tcPr>
            <w:tcW w:w="993" w:type="dxa"/>
          </w:tcPr>
          <w:p w:rsidR="004D2229" w:rsidRPr="00983351" w:rsidRDefault="00243456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</w:rPr>
              <w:t>UC</w:t>
            </w:r>
            <w:r w:rsidRPr="00983351">
              <w:rPr>
                <w:rFonts w:cs="David"/>
                <w:color w:val="auto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4D2229" w:rsidRPr="00983351" w:rsidRDefault="00243456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rtl/>
              </w:rPr>
              <w:t>2</w:t>
            </w:r>
          </w:p>
        </w:tc>
        <w:tc>
          <w:tcPr>
            <w:tcW w:w="1135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</w:p>
        </w:tc>
      </w:tr>
      <w:tr w:rsidR="004D2229" w:rsidRPr="006325AF" w:rsidTr="004D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:rsidR="004D2229" w:rsidRPr="00D153F2" w:rsidRDefault="004D2229" w:rsidP="00082F2B">
            <w:pPr>
              <w:rPr>
                <w:rFonts w:ascii="Arial" w:hAnsi="Arial" w:cs="David"/>
                <w:color w:val="auto"/>
                <w:sz w:val="24"/>
                <w:szCs w:val="24"/>
                <w:rtl/>
              </w:rPr>
            </w:pPr>
            <w:r w:rsidRPr="00D153F2">
              <w:rPr>
                <w:rFonts w:ascii="Arial" w:hAnsi="Arial" w:cs="David" w:hint="cs"/>
                <w:color w:val="auto"/>
                <w:sz w:val="24"/>
                <w:szCs w:val="24"/>
                <w:rtl/>
              </w:rPr>
              <w:t>10</w:t>
            </w:r>
          </w:p>
        </w:tc>
        <w:tc>
          <w:tcPr>
            <w:tcW w:w="4131" w:type="dxa"/>
          </w:tcPr>
          <w:p w:rsidR="004D2229" w:rsidRPr="00983351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rtl/>
              </w:rPr>
              <w:t xml:space="preserve">כתיבת הערות </w:t>
            </w:r>
          </w:p>
        </w:tc>
        <w:tc>
          <w:tcPr>
            <w:tcW w:w="992" w:type="dxa"/>
          </w:tcPr>
          <w:p w:rsidR="004D2229" w:rsidRPr="00983351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  <w:rtl/>
              </w:rPr>
              <w:t>פונקצ'</w:t>
            </w:r>
          </w:p>
        </w:tc>
        <w:tc>
          <w:tcPr>
            <w:tcW w:w="993" w:type="dxa"/>
          </w:tcPr>
          <w:p w:rsidR="004D2229" w:rsidRPr="00983351" w:rsidRDefault="00243456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</w:rPr>
              <w:t>UC</w:t>
            </w:r>
            <w:r w:rsidRPr="00983351">
              <w:rPr>
                <w:rFonts w:cs="David"/>
                <w:color w:val="auto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4D2229" w:rsidRPr="00983351" w:rsidRDefault="00243456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rtl/>
              </w:rPr>
              <w:t>3</w:t>
            </w:r>
          </w:p>
        </w:tc>
        <w:tc>
          <w:tcPr>
            <w:tcW w:w="1135" w:type="dxa"/>
          </w:tcPr>
          <w:p w:rsidR="004D2229" w:rsidRPr="00983351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</w:p>
        </w:tc>
      </w:tr>
      <w:tr w:rsidR="004D2229" w:rsidRPr="006325AF" w:rsidTr="004D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:rsidR="004D2229" w:rsidRPr="00D153F2" w:rsidRDefault="004D2229" w:rsidP="00082F2B">
            <w:pPr>
              <w:rPr>
                <w:rFonts w:ascii="Arial" w:hAnsi="Arial" w:cs="David"/>
                <w:color w:val="auto"/>
                <w:sz w:val="24"/>
                <w:szCs w:val="24"/>
                <w:rtl/>
              </w:rPr>
            </w:pPr>
            <w:r w:rsidRPr="00D153F2">
              <w:rPr>
                <w:rFonts w:ascii="Arial" w:hAnsi="Arial" w:cs="David" w:hint="cs"/>
                <w:color w:val="auto"/>
                <w:sz w:val="24"/>
                <w:szCs w:val="24"/>
                <w:rtl/>
              </w:rPr>
              <w:t>11</w:t>
            </w:r>
          </w:p>
        </w:tc>
        <w:tc>
          <w:tcPr>
            <w:tcW w:w="4131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rtl/>
              </w:rPr>
              <w:t>שליחת הנתונים למסד הנתונים</w:t>
            </w:r>
          </w:p>
        </w:tc>
        <w:tc>
          <w:tcPr>
            <w:tcW w:w="992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  <w:rtl/>
              </w:rPr>
              <w:t>פונקצ'</w:t>
            </w:r>
          </w:p>
        </w:tc>
        <w:tc>
          <w:tcPr>
            <w:tcW w:w="993" w:type="dxa"/>
          </w:tcPr>
          <w:p w:rsidR="004D2229" w:rsidRPr="00983351" w:rsidRDefault="00243456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</w:rPr>
              <w:t>UC</w:t>
            </w:r>
            <w:r w:rsidRPr="00983351">
              <w:rPr>
                <w:rFonts w:cs="David"/>
                <w:color w:val="auto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4D2229" w:rsidRPr="00983351" w:rsidRDefault="00243456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rtl/>
              </w:rPr>
              <w:t>2</w:t>
            </w:r>
          </w:p>
        </w:tc>
        <w:tc>
          <w:tcPr>
            <w:tcW w:w="1135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</w:p>
        </w:tc>
      </w:tr>
      <w:tr w:rsidR="004D2229" w:rsidRPr="006325AF" w:rsidTr="004D2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:rsidR="004D2229" w:rsidRPr="00D153F2" w:rsidRDefault="004D2229" w:rsidP="00082F2B">
            <w:pPr>
              <w:rPr>
                <w:rFonts w:ascii="Arial" w:hAnsi="Arial" w:cs="David"/>
                <w:color w:val="auto"/>
                <w:sz w:val="24"/>
                <w:szCs w:val="24"/>
                <w:rtl/>
              </w:rPr>
            </w:pPr>
            <w:r w:rsidRPr="00D153F2">
              <w:rPr>
                <w:rFonts w:ascii="Arial" w:hAnsi="Arial" w:cs="David" w:hint="cs"/>
                <w:color w:val="auto"/>
                <w:sz w:val="24"/>
                <w:szCs w:val="24"/>
                <w:rtl/>
              </w:rPr>
              <w:t>12</w:t>
            </w:r>
          </w:p>
        </w:tc>
        <w:tc>
          <w:tcPr>
            <w:tcW w:w="4131" w:type="dxa"/>
          </w:tcPr>
          <w:p w:rsidR="004D2229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rtl/>
              </w:rPr>
              <w:t>הודעת אישור במקרה של  קליטת הנתונים</w:t>
            </w:r>
          </w:p>
        </w:tc>
        <w:tc>
          <w:tcPr>
            <w:tcW w:w="992" w:type="dxa"/>
          </w:tcPr>
          <w:p w:rsidR="004D2229" w:rsidRPr="00983351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  <w:rtl/>
              </w:rPr>
              <w:t>פונקצ'</w:t>
            </w:r>
          </w:p>
        </w:tc>
        <w:tc>
          <w:tcPr>
            <w:tcW w:w="993" w:type="dxa"/>
          </w:tcPr>
          <w:p w:rsidR="004D2229" w:rsidRPr="00983351" w:rsidRDefault="00243456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</w:rPr>
              <w:t>UC</w:t>
            </w:r>
            <w:r w:rsidRPr="00983351">
              <w:rPr>
                <w:rFonts w:cs="David"/>
                <w:color w:val="auto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4D2229" w:rsidRPr="00983351" w:rsidRDefault="00243456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rtl/>
              </w:rPr>
              <w:t>3</w:t>
            </w:r>
          </w:p>
        </w:tc>
        <w:tc>
          <w:tcPr>
            <w:tcW w:w="1135" w:type="dxa"/>
          </w:tcPr>
          <w:p w:rsidR="004D2229" w:rsidRPr="00983351" w:rsidRDefault="004D2229" w:rsidP="00082F2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</w:p>
        </w:tc>
      </w:tr>
      <w:tr w:rsidR="004D2229" w:rsidRPr="006325AF" w:rsidTr="004D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</w:tcPr>
          <w:p w:rsidR="004D2229" w:rsidRPr="00D153F2" w:rsidRDefault="004D2229" w:rsidP="00082F2B">
            <w:pPr>
              <w:rPr>
                <w:rFonts w:ascii="Arial" w:hAnsi="Arial" w:cs="David"/>
                <w:color w:val="auto"/>
                <w:sz w:val="24"/>
                <w:szCs w:val="24"/>
                <w:rtl/>
              </w:rPr>
            </w:pPr>
            <w:r w:rsidRPr="00D153F2">
              <w:rPr>
                <w:rFonts w:ascii="Arial" w:hAnsi="Arial" w:cs="David" w:hint="cs"/>
                <w:color w:val="auto"/>
                <w:sz w:val="24"/>
                <w:szCs w:val="24"/>
                <w:rtl/>
              </w:rPr>
              <w:t>13</w:t>
            </w:r>
          </w:p>
        </w:tc>
        <w:tc>
          <w:tcPr>
            <w:tcW w:w="4131" w:type="dxa"/>
          </w:tcPr>
          <w:p w:rsidR="004D2229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rtl/>
              </w:rPr>
              <w:t>הודעת שגיאה במקרה של אי קליטת הנתונים</w:t>
            </w:r>
          </w:p>
        </w:tc>
        <w:tc>
          <w:tcPr>
            <w:tcW w:w="992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  <w:rtl/>
              </w:rPr>
              <w:t>פונקצ'</w:t>
            </w:r>
          </w:p>
        </w:tc>
        <w:tc>
          <w:tcPr>
            <w:tcW w:w="993" w:type="dxa"/>
          </w:tcPr>
          <w:p w:rsidR="004D2229" w:rsidRPr="00983351" w:rsidRDefault="00243456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</w:rPr>
            </w:pPr>
            <w:r w:rsidRPr="00983351">
              <w:rPr>
                <w:rFonts w:cs="David" w:hint="cs"/>
                <w:color w:val="auto"/>
                <w:sz w:val="24"/>
                <w:szCs w:val="24"/>
              </w:rPr>
              <w:t>UC</w:t>
            </w:r>
            <w:r w:rsidRPr="00983351">
              <w:rPr>
                <w:rFonts w:cs="David"/>
                <w:color w:val="auto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4D2229" w:rsidRPr="00983351" w:rsidRDefault="00243456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  <w:r>
              <w:rPr>
                <w:rFonts w:cs="David" w:hint="cs"/>
                <w:color w:val="auto"/>
                <w:sz w:val="24"/>
                <w:szCs w:val="24"/>
                <w:rtl/>
              </w:rPr>
              <w:t>3</w:t>
            </w:r>
          </w:p>
        </w:tc>
        <w:tc>
          <w:tcPr>
            <w:tcW w:w="1135" w:type="dxa"/>
          </w:tcPr>
          <w:p w:rsidR="004D2229" w:rsidRPr="00983351" w:rsidRDefault="004D2229" w:rsidP="00082F2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uto"/>
                <w:sz w:val="24"/>
                <w:szCs w:val="24"/>
                <w:rtl/>
              </w:rPr>
            </w:pPr>
          </w:p>
        </w:tc>
      </w:tr>
    </w:tbl>
    <w:p w:rsidR="004E51D1" w:rsidRPr="006325AF" w:rsidRDefault="004E51D1" w:rsidP="00B46084">
      <w:pPr>
        <w:pStyle w:val="1"/>
        <w:rPr>
          <w:rFonts w:cs="David"/>
          <w:noProof/>
          <w:color w:val="auto"/>
          <w:rtl/>
        </w:rPr>
      </w:pPr>
    </w:p>
    <w:p w:rsidR="004E51D1" w:rsidRPr="006325AF" w:rsidRDefault="004E51D1" w:rsidP="004E51D1">
      <w:pPr>
        <w:rPr>
          <w:rFonts w:cs="David"/>
          <w:rtl/>
        </w:rPr>
      </w:pPr>
    </w:p>
    <w:p w:rsidR="004E51D1" w:rsidRPr="006325AF" w:rsidRDefault="004E51D1" w:rsidP="004E51D1">
      <w:pPr>
        <w:bidi w:val="0"/>
        <w:rPr>
          <w:rFonts w:asciiTheme="majorHAnsi" w:eastAsiaTheme="majorEastAsia" w:hAnsiTheme="majorHAnsi" w:cs="David"/>
          <w:noProof/>
          <w:spacing w:val="5"/>
          <w:kern w:val="28"/>
          <w:sz w:val="52"/>
          <w:szCs w:val="52"/>
        </w:rPr>
      </w:pPr>
      <w:r w:rsidRPr="006325AF">
        <w:rPr>
          <w:rFonts w:cs="David"/>
          <w:noProof/>
          <w:rtl/>
        </w:rPr>
        <w:br w:type="page"/>
      </w:r>
    </w:p>
    <w:p w:rsidR="004E51D1" w:rsidRPr="006325AF" w:rsidRDefault="004E51D1" w:rsidP="004E51D1">
      <w:pPr>
        <w:pStyle w:val="a5"/>
        <w:rPr>
          <w:rFonts w:cs="David"/>
          <w:noProof/>
          <w:color w:val="auto"/>
        </w:rPr>
      </w:pPr>
      <w:r w:rsidRPr="006325AF">
        <w:rPr>
          <w:rFonts w:cs="David" w:hint="cs"/>
          <w:noProof/>
          <w:color w:val="auto"/>
          <w:rtl/>
        </w:rPr>
        <w:lastRenderedPageBreak/>
        <w:t xml:space="preserve">תבנית סיכום סקר דרישות תוכנה  - </w:t>
      </w:r>
      <w:r w:rsidRPr="006325AF">
        <w:rPr>
          <w:rFonts w:cs="David" w:hint="cs"/>
          <w:noProof/>
          <w:color w:val="auto"/>
        </w:rPr>
        <w:t>SRS</w:t>
      </w:r>
      <w:r w:rsidRPr="006325AF">
        <w:rPr>
          <w:rFonts w:cs="David"/>
          <w:noProof/>
          <w:color w:val="auto"/>
        </w:rPr>
        <w:t xml:space="preserve"> Review</w:t>
      </w:r>
    </w:p>
    <w:p w:rsidR="004E51D1" w:rsidRPr="006325AF" w:rsidRDefault="004E51D1" w:rsidP="004E51D1">
      <w:pPr>
        <w:rPr>
          <w:rFonts w:cs="David"/>
          <w:rtl/>
        </w:rPr>
      </w:pPr>
      <w:r w:rsidRPr="006325AF">
        <w:rPr>
          <w:rFonts w:cs="David" w:hint="cs"/>
          <w:noProof/>
        </w:rPr>
        <w:drawing>
          <wp:inline distT="0" distB="0" distL="0" distR="0">
            <wp:extent cx="270510" cy="270510"/>
            <wp:effectExtent l="19050" t="0" r="0" b="0"/>
            <wp:docPr id="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25AF">
        <w:rPr>
          <w:rFonts w:cs="David" w:hint="cs"/>
          <w:rtl/>
        </w:rPr>
        <w:t xml:space="preserve"> תעדו את מהלך הסקר. את טבלת המשימות נזין בהמשך באתר ניהול הפרויקט כ-</w:t>
      </w:r>
      <w:r w:rsidRPr="006325AF">
        <w:rPr>
          <w:rFonts w:cs="David"/>
        </w:rPr>
        <w:t>issues</w:t>
      </w:r>
      <w:r w:rsidRPr="006325AF">
        <w:rPr>
          <w:rFonts w:cs="David" w:hint="cs"/>
          <w:rtl/>
        </w:rPr>
        <w:t>.</w:t>
      </w:r>
    </w:p>
    <w:p w:rsidR="004E51D1" w:rsidRPr="006325AF" w:rsidRDefault="004E51D1" w:rsidP="004E51D1">
      <w:pPr>
        <w:pStyle w:val="1"/>
        <w:rPr>
          <w:rFonts w:cs="David"/>
          <w:color w:val="auto"/>
          <w:rtl/>
        </w:rPr>
      </w:pPr>
      <w:bookmarkStart w:id="25" w:name="_Toc275434982"/>
      <w:bookmarkStart w:id="26" w:name="_Toc275493968"/>
      <w:r w:rsidRPr="006325AF">
        <w:rPr>
          <w:rFonts w:cs="David" w:hint="cs"/>
          <w:color w:val="auto"/>
          <w:rtl/>
        </w:rPr>
        <w:t>תוכן</w:t>
      </w:r>
      <w:bookmarkEnd w:id="25"/>
      <w:bookmarkEnd w:id="26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18"/>
        <w:gridCol w:w="6204"/>
      </w:tblGrid>
      <w:tr w:rsidR="004E51D1" w:rsidRPr="006325AF" w:rsidTr="00082F2B">
        <w:tc>
          <w:tcPr>
            <w:tcW w:w="2318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  <w:r w:rsidRPr="006325AF">
              <w:rPr>
                <w:rFonts w:cs="David" w:hint="cs"/>
                <w:rtl/>
              </w:rPr>
              <w:t>שם הפרויקט הנסקר</w:t>
            </w:r>
          </w:p>
        </w:tc>
        <w:tc>
          <w:tcPr>
            <w:tcW w:w="6204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</w:p>
        </w:tc>
      </w:tr>
      <w:tr w:rsidR="004E51D1" w:rsidRPr="006325AF" w:rsidTr="00082F2B">
        <w:tc>
          <w:tcPr>
            <w:tcW w:w="2318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  <w:r w:rsidRPr="006325AF">
              <w:rPr>
                <w:rFonts w:cs="David" w:hint="cs"/>
                <w:rtl/>
              </w:rPr>
              <w:t>נציגי הלקוח (הסוקרים)</w:t>
            </w:r>
          </w:p>
        </w:tc>
        <w:tc>
          <w:tcPr>
            <w:tcW w:w="6204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</w:p>
        </w:tc>
      </w:tr>
      <w:tr w:rsidR="004E51D1" w:rsidRPr="006325AF" w:rsidTr="00082F2B">
        <w:tc>
          <w:tcPr>
            <w:tcW w:w="2318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  <w:r w:rsidRPr="006325AF">
              <w:rPr>
                <w:rFonts w:cs="David" w:hint="cs"/>
                <w:rtl/>
              </w:rPr>
              <w:t>מועד ומקום הפגישה</w:t>
            </w:r>
          </w:p>
        </w:tc>
        <w:tc>
          <w:tcPr>
            <w:tcW w:w="6204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</w:p>
        </w:tc>
      </w:tr>
      <w:tr w:rsidR="004E51D1" w:rsidRPr="006325AF" w:rsidTr="00082F2B">
        <w:tc>
          <w:tcPr>
            <w:tcW w:w="2318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  <w:r w:rsidRPr="006325AF">
              <w:rPr>
                <w:rFonts w:cs="David" w:hint="cs"/>
                <w:rtl/>
              </w:rPr>
              <w:t>שמות משתתפים</w:t>
            </w:r>
          </w:p>
        </w:tc>
        <w:tc>
          <w:tcPr>
            <w:tcW w:w="6204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</w:p>
        </w:tc>
      </w:tr>
    </w:tbl>
    <w:p w:rsidR="004E51D1" w:rsidRPr="006325AF" w:rsidRDefault="004E51D1" w:rsidP="004E51D1">
      <w:pPr>
        <w:rPr>
          <w:rFonts w:cs="David"/>
          <w:rtl/>
        </w:rPr>
      </w:pPr>
    </w:p>
    <w:p w:rsidR="004E51D1" w:rsidRPr="006325AF" w:rsidRDefault="004E51D1" w:rsidP="004E51D1">
      <w:pPr>
        <w:pStyle w:val="1"/>
        <w:rPr>
          <w:rFonts w:cs="David"/>
          <w:color w:val="auto"/>
          <w:rtl/>
        </w:rPr>
      </w:pPr>
      <w:bookmarkStart w:id="27" w:name="_Toc275434983"/>
      <w:bookmarkStart w:id="28" w:name="_Toc275493969"/>
      <w:r w:rsidRPr="006325AF">
        <w:rPr>
          <w:rFonts w:cs="David" w:hint="cs"/>
          <w:color w:val="auto"/>
          <w:rtl/>
        </w:rPr>
        <w:t>נקודות שעלו בסקר</w:t>
      </w:r>
      <w:bookmarkEnd w:id="27"/>
      <w:bookmarkEnd w:id="28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759"/>
        <w:gridCol w:w="7763"/>
      </w:tblGrid>
      <w:tr w:rsidR="004E51D1" w:rsidRPr="006325AF" w:rsidTr="00082F2B">
        <w:tc>
          <w:tcPr>
            <w:tcW w:w="759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  <w:r w:rsidRPr="006325AF">
              <w:rPr>
                <w:rFonts w:cs="David" w:hint="cs"/>
                <w:rtl/>
              </w:rPr>
              <w:t>1.</w:t>
            </w:r>
          </w:p>
        </w:tc>
        <w:tc>
          <w:tcPr>
            <w:tcW w:w="7763" w:type="dxa"/>
          </w:tcPr>
          <w:p w:rsidR="004E51D1" w:rsidRPr="006325AF" w:rsidRDefault="004E51D1" w:rsidP="007C09E4">
            <w:pPr>
              <w:pStyle w:val="a8"/>
              <w:rPr>
                <w:rFonts w:cs="David" w:hint="cs"/>
                <w:color w:val="auto"/>
                <w:rtl/>
              </w:rPr>
            </w:pPr>
          </w:p>
        </w:tc>
      </w:tr>
      <w:tr w:rsidR="004E51D1" w:rsidRPr="006325AF" w:rsidTr="00082F2B">
        <w:tc>
          <w:tcPr>
            <w:tcW w:w="759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  <w:r w:rsidRPr="006325AF">
              <w:rPr>
                <w:rFonts w:cs="David" w:hint="cs"/>
                <w:rtl/>
              </w:rPr>
              <w:t>2.</w:t>
            </w:r>
          </w:p>
        </w:tc>
        <w:tc>
          <w:tcPr>
            <w:tcW w:w="7763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</w:p>
        </w:tc>
      </w:tr>
      <w:tr w:rsidR="004E51D1" w:rsidRPr="006325AF" w:rsidTr="00082F2B">
        <w:tc>
          <w:tcPr>
            <w:tcW w:w="759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</w:p>
        </w:tc>
        <w:tc>
          <w:tcPr>
            <w:tcW w:w="7763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</w:p>
        </w:tc>
      </w:tr>
      <w:tr w:rsidR="004E51D1" w:rsidRPr="006325AF" w:rsidTr="00082F2B">
        <w:tc>
          <w:tcPr>
            <w:tcW w:w="759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</w:p>
        </w:tc>
        <w:tc>
          <w:tcPr>
            <w:tcW w:w="7763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</w:p>
        </w:tc>
      </w:tr>
      <w:tr w:rsidR="004E51D1" w:rsidRPr="006325AF" w:rsidTr="00082F2B">
        <w:tc>
          <w:tcPr>
            <w:tcW w:w="759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</w:p>
        </w:tc>
        <w:tc>
          <w:tcPr>
            <w:tcW w:w="7763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</w:p>
        </w:tc>
      </w:tr>
    </w:tbl>
    <w:p w:rsidR="004E51D1" w:rsidRPr="006325AF" w:rsidRDefault="004E51D1" w:rsidP="004E51D1">
      <w:pPr>
        <w:pStyle w:val="1"/>
        <w:rPr>
          <w:rFonts w:cs="David"/>
          <w:color w:val="auto"/>
          <w:rtl/>
        </w:rPr>
      </w:pPr>
      <w:bookmarkStart w:id="29" w:name="_Toc275434984"/>
      <w:bookmarkStart w:id="30" w:name="_Toc275493970"/>
      <w:r w:rsidRPr="006325AF">
        <w:rPr>
          <w:rFonts w:cs="David" w:hint="cs"/>
          <w:color w:val="auto"/>
          <w:rtl/>
        </w:rPr>
        <w:t>טבלת משימות הנובעות מהסקר</w:t>
      </w:r>
      <w:bookmarkEnd w:id="29"/>
      <w:bookmarkEnd w:id="30"/>
      <w:r w:rsidRPr="006325AF">
        <w:rPr>
          <w:rFonts w:cs="David" w:hint="cs"/>
          <w:color w:val="auto"/>
          <w:rtl/>
        </w:rPr>
        <w:t xml:space="preserve"> (אפשר לחלופין למלא במערכת המשימות </w:t>
      </w:r>
      <w:r w:rsidRPr="006325AF">
        <w:rPr>
          <w:rFonts w:cs="David"/>
          <w:color w:val="auto"/>
        </w:rPr>
        <w:t>github issues</w:t>
      </w:r>
      <w:r w:rsidRPr="006325AF">
        <w:rPr>
          <w:rFonts w:cs="David" w:hint="cs"/>
          <w:color w:val="auto"/>
          <w:rtl/>
        </w:rPr>
        <w:t>)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035"/>
        <w:gridCol w:w="4678"/>
        <w:gridCol w:w="1809"/>
      </w:tblGrid>
      <w:tr w:rsidR="004E51D1" w:rsidRPr="006325AF" w:rsidTr="00082F2B">
        <w:tc>
          <w:tcPr>
            <w:tcW w:w="2035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  <w:r w:rsidRPr="006325AF">
              <w:rPr>
                <w:rFonts w:cs="David" w:hint="cs"/>
                <w:rtl/>
              </w:rPr>
              <w:t>נושא</w:t>
            </w:r>
          </w:p>
        </w:tc>
        <w:tc>
          <w:tcPr>
            <w:tcW w:w="4678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  <w:r w:rsidRPr="006325AF">
              <w:rPr>
                <w:rFonts w:cs="David" w:hint="cs"/>
                <w:rtl/>
              </w:rPr>
              <w:t>פעולה נדרשת</w:t>
            </w:r>
          </w:p>
        </w:tc>
        <w:tc>
          <w:tcPr>
            <w:tcW w:w="1809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  <w:r w:rsidRPr="006325AF">
              <w:rPr>
                <w:rFonts w:cs="David" w:hint="cs"/>
                <w:rtl/>
              </w:rPr>
              <w:t>באחריות</w:t>
            </w:r>
          </w:p>
        </w:tc>
      </w:tr>
      <w:tr w:rsidR="004E51D1" w:rsidRPr="006325AF" w:rsidTr="00082F2B">
        <w:tc>
          <w:tcPr>
            <w:tcW w:w="2035" w:type="dxa"/>
          </w:tcPr>
          <w:p w:rsidR="004E51D1" w:rsidRPr="006325AF" w:rsidRDefault="004E51D1" w:rsidP="00082F2B">
            <w:pPr>
              <w:pStyle w:val="a8"/>
              <w:rPr>
                <w:rFonts w:cs="David" w:hint="cs"/>
                <w:color w:val="auto"/>
                <w:rtl/>
              </w:rPr>
            </w:pPr>
          </w:p>
        </w:tc>
        <w:tc>
          <w:tcPr>
            <w:tcW w:w="4678" w:type="dxa"/>
          </w:tcPr>
          <w:p w:rsidR="004E51D1" w:rsidRPr="006325AF" w:rsidRDefault="004E51D1" w:rsidP="00082F2B">
            <w:pPr>
              <w:pStyle w:val="a8"/>
              <w:rPr>
                <w:rFonts w:cs="David"/>
                <w:color w:val="auto"/>
                <w:rtl/>
              </w:rPr>
            </w:pPr>
          </w:p>
        </w:tc>
        <w:tc>
          <w:tcPr>
            <w:tcW w:w="1809" w:type="dxa"/>
          </w:tcPr>
          <w:p w:rsidR="004E51D1" w:rsidRPr="006325AF" w:rsidRDefault="004E51D1" w:rsidP="00082F2B">
            <w:pPr>
              <w:pStyle w:val="a8"/>
              <w:rPr>
                <w:rFonts w:cs="David"/>
                <w:color w:val="auto"/>
                <w:rtl/>
              </w:rPr>
            </w:pPr>
            <w:bookmarkStart w:id="31" w:name="_GoBack"/>
            <w:bookmarkEnd w:id="31"/>
          </w:p>
        </w:tc>
      </w:tr>
      <w:tr w:rsidR="004E51D1" w:rsidRPr="006325AF" w:rsidTr="00082F2B">
        <w:tc>
          <w:tcPr>
            <w:tcW w:w="2035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</w:p>
        </w:tc>
        <w:tc>
          <w:tcPr>
            <w:tcW w:w="4678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</w:p>
        </w:tc>
        <w:tc>
          <w:tcPr>
            <w:tcW w:w="1809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</w:p>
        </w:tc>
      </w:tr>
      <w:tr w:rsidR="004E51D1" w:rsidRPr="006325AF" w:rsidTr="00082F2B">
        <w:tc>
          <w:tcPr>
            <w:tcW w:w="2035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</w:p>
        </w:tc>
        <w:tc>
          <w:tcPr>
            <w:tcW w:w="4678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</w:p>
        </w:tc>
        <w:tc>
          <w:tcPr>
            <w:tcW w:w="1809" w:type="dxa"/>
          </w:tcPr>
          <w:p w:rsidR="004E51D1" w:rsidRPr="006325AF" w:rsidRDefault="004E51D1" w:rsidP="00082F2B">
            <w:pPr>
              <w:rPr>
                <w:rFonts w:cs="David"/>
                <w:rtl/>
              </w:rPr>
            </w:pPr>
          </w:p>
        </w:tc>
      </w:tr>
    </w:tbl>
    <w:p w:rsidR="004E51D1" w:rsidRPr="006325AF" w:rsidRDefault="004E51D1" w:rsidP="004E51D1">
      <w:pPr>
        <w:rPr>
          <w:rFonts w:cs="David"/>
          <w:rtl/>
        </w:rPr>
      </w:pPr>
    </w:p>
    <w:p w:rsidR="004E51D1" w:rsidRPr="006325AF" w:rsidRDefault="004E51D1" w:rsidP="004E51D1">
      <w:pPr>
        <w:rPr>
          <w:rFonts w:cs="David"/>
          <w:rtl/>
        </w:rPr>
      </w:pPr>
    </w:p>
    <w:p w:rsidR="005954D8" w:rsidRPr="006325AF" w:rsidRDefault="005954D8" w:rsidP="004E51D1">
      <w:pPr>
        <w:rPr>
          <w:rFonts w:cs="David"/>
          <w:rtl/>
        </w:rPr>
      </w:pPr>
    </w:p>
    <w:sectPr w:rsidR="005954D8" w:rsidRPr="006325AF" w:rsidSect="00820AC7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E48" w:rsidRDefault="00F32E48" w:rsidP="00ED54C8">
      <w:pPr>
        <w:spacing w:after="0" w:line="240" w:lineRule="auto"/>
      </w:pPr>
      <w:r>
        <w:separator/>
      </w:r>
    </w:p>
  </w:endnote>
  <w:endnote w:type="continuationSeparator" w:id="0">
    <w:p w:rsidR="00F32E48" w:rsidRDefault="00F32E48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B1"/>
    <w:family w:val="swiss"/>
    <w:notTrueType/>
    <w:pitch w:val="variable"/>
    <w:sig w:usb0="00000801" w:usb1="00000000" w:usb2="00000000" w:usb3="00000000" w:csb0="0000002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9A6A76" w:rsidRDefault="007C09E4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11</w:t>
        </w:r>
        <w:r>
          <w:rPr>
            <w:noProof/>
          </w:rPr>
          <w:fldChar w:fldCharType="end"/>
        </w:r>
      </w:p>
    </w:sdtContent>
  </w:sdt>
  <w:p w:rsidR="009A6A76" w:rsidRDefault="009A6A7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E48" w:rsidRDefault="00F32E48" w:rsidP="00ED54C8">
      <w:pPr>
        <w:spacing w:after="0" w:line="240" w:lineRule="auto"/>
      </w:pPr>
      <w:r>
        <w:separator/>
      </w:r>
    </w:p>
  </w:footnote>
  <w:footnote w:type="continuationSeparator" w:id="0">
    <w:p w:rsidR="00F32E48" w:rsidRDefault="00F32E48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A76" w:rsidRPr="004E51D1" w:rsidRDefault="007C09E4" w:rsidP="00D47764">
    <w:pPr>
      <w:pStyle w:val="a9"/>
      <w:jc w:val="center"/>
      <w:rPr>
        <w:rFonts w:ascii="Baskerville Old Face" w:hAnsi="Baskerville Old Face"/>
        <w:b/>
        <w:bCs/>
        <w:color w:val="0D0D0D" w:themeColor="text1" w:themeTint="F2"/>
        <w:sz w:val="28"/>
        <w:szCs w:val="28"/>
      </w:rPr>
    </w:pPr>
    <w:hyperlink r:id="rId1" w:history="1">
      <w:r w:rsidR="009A6A76" w:rsidRPr="004E51D1">
        <w:rPr>
          <w:rStyle w:val="Hyperlink"/>
          <w:rFonts w:ascii="Baskerville Old Face" w:hAnsi="Baskerville Old Face" w:cs="Helvetica"/>
          <w:b/>
          <w:bCs/>
          <w:color w:val="0D0D0D" w:themeColor="text1" w:themeTint="F2"/>
          <w:sz w:val="28"/>
          <w:szCs w:val="28"/>
          <w:u w:val="none"/>
          <w:bdr w:val="none" w:sz="0" w:space="0" w:color="auto" w:frame="1"/>
          <w:shd w:val="clear" w:color="auto" w:fill="FFFFFF"/>
        </w:rPr>
        <w:t>Lecturer-Scheduler</w:t>
      </w:r>
    </w:hyperlink>
    <w:r w:rsidR="009A6A76" w:rsidRPr="004E51D1">
      <w:rPr>
        <w:rFonts w:ascii="Baskerville Old Face" w:hAnsi="Baskerville Old Face"/>
        <w:b/>
        <w:bCs/>
        <w:color w:val="0D0D0D" w:themeColor="text1" w:themeTint="F2"/>
        <w:sz w:val="28"/>
        <w:szCs w:val="28"/>
        <w:rtl/>
      </w:rPr>
      <w:t>\</w:t>
    </w:r>
    <w:r w:rsidR="009A6A76" w:rsidRPr="004E51D1">
      <w:rPr>
        <w:rFonts w:ascii="Baskerville Old Face" w:hAnsi="Baskerville Old Face"/>
        <w:b/>
        <w:bCs/>
        <w:color w:val="0D0D0D" w:themeColor="text1" w:themeTint="F2"/>
        <w:sz w:val="28"/>
        <w:szCs w:val="28"/>
      </w:rPr>
      <w:t>SRS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5.8pt;height:25.8pt;visibility:visible" o:bullet="t">
        <v:imagedata r:id="rId1" o:title="todo"/>
      </v:shape>
    </w:pict>
  </w:numPicBullet>
  <w:abstractNum w:abstractNumId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32C51"/>
    <w:multiLevelType w:val="hybridMultilevel"/>
    <w:tmpl w:val="0018D3F0"/>
    <w:lvl w:ilvl="0" w:tplc="6F765EA2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i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30016"/>
    <w:multiLevelType w:val="hybridMultilevel"/>
    <w:tmpl w:val="17BE4BA0"/>
    <w:lvl w:ilvl="0" w:tplc="AFA49B36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425480"/>
    <w:multiLevelType w:val="hybridMultilevel"/>
    <w:tmpl w:val="65EC8D84"/>
    <w:lvl w:ilvl="0" w:tplc="78FA7B2A">
      <w:start w:val="4"/>
      <w:numFmt w:val="bullet"/>
      <w:lvlText w:val="-"/>
      <w:lvlJc w:val="left"/>
      <w:pPr>
        <w:ind w:left="1175" w:hanging="360"/>
      </w:pPr>
      <w:rPr>
        <w:rFonts w:ascii="Times New Roman" w:eastAsiaTheme="majorEastAsia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6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460336"/>
    <w:multiLevelType w:val="multilevel"/>
    <w:tmpl w:val="93242FC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90" w:hanging="390"/>
      </w:pPr>
      <w:rPr>
        <w:rFonts w:hint="default"/>
        <w:b/>
        <w:bCs/>
        <w:color w:val="C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AA58B4"/>
    <w:multiLevelType w:val="hybridMultilevel"/>
    <w:tmpl w:val="317480A0"/>
    <w:lvl w:ilvl="0" w:tplc="F55A46E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1"/>
  </w:num>
  <w:num w:numId="4">
    <w:abstractNumId w:val="19"/>
  </w:num>
  <w:num w:numId="5">
    <w:abstractNumId w:val="15"/>
  </w:num>
  <w:num w:numId="6">
    <w:abstractNumId w:val="3"/>
  </w:num>
  <w:num w:numId="7">
    <w:abstractNumId w:val="1"/>
  </w:num>
  <w:num w:numId="8">
    <w:abstractNumId w:val="6"/>
  </w:num>
  <w:num w:numId="9">
    <w:abstractNumId w:val="18"/>
  </w:num>
  <w:num w:numId="10">
    <w:abstractNumId w:val="20"/>
  </w:num>
  <w:num w:numId="11">
    <w:abstractNumId w:val="9"/>
  </w:num>
  <w:num w:numId="12">
    <w:abstractNumId w:val="17"/>
  </w:num>
  <w:num w:numId="13">
    <w:abstractNumId w:val="12"/>
  </w:num>
  <w:num w:numId="14">
    <w:abstractNumId w:val="8"/>
  </w:num>
  <w:num w:numId="15">
    <w:abstractNumId w:val="0"/>
  </w:num>
  <w:num w:numId="16">
    <w:abstractNumId w:val="14"/>
  </w:num>
  <w:num w:numId="17">
    <w:abstractNumId w:val="7"/>
  </w:num>
  <w:num w:numId="18">
    <w:abstractNumId w:val="10"/>
  </w:num>
  <w:num w:numId="19">
    <w:abstractNumId w:val="12"/>
  </w:num>
  <w:num w:numId="20">
    <w:abstractNumId w:val="12"/>
  </w:num>
  <w:num w:numId="21">
    <w:abstractNumId w:val="12"/>
  </w:num>
  <w:num w:numId="22">
    <w:abstractNumId w:val="4"/>
  </w:num>
  <w:num w:numId="23">
    <w:abstractNumId w:val="2"/>
  </w:num>
  <w:num w:numId="24">
    <w:abstractNumId w:val="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23"/>
    <w:rsid w:val="00000635"/>
    <w:rsid w:val="00003823"/>
    <w:rsid w:val="00017E0C"/>
    <w:rsid w:val="0002366D"/>
    <w:rsid w:val="000422AB"/>
    <w:rsid w:val="000433BE"/>
    <w:rsid w:val="00050E4E"/>
    <w:rsid w:val="00055EC8"/>
    <w:rsid w:val="00057693"/>
    <w:rsid w:val="00062D40"/>
    <w:rsid w:val="00073019"/>
    <w:rsid w:val="00074382"/>
    <w:rsid w:val="00081204"/>
    <w:rsid w:val="00082F2B"/>
    <w:rsid w:val="00090186"/>
    <w:rsid w:val="00091EDF"/>
    <w:rsid w:val="000957B8"/>
    <w:rsid w:val="000B07A9"/>
    <w:rsid w:val="000B54D2"/>
    <w:rsid w:val="000B66A5"/>
    <w:rsid w:val="000C502E"/>
    <w:rsid w:val="000C7752"/>
    <w:rsid w:val="000C7F39"/>
    <w:rsid w:val="000D26EA"/>
    <w:rsid w:val="000D51A4"/>
    <w:rsid w:val="000D6604"/>
    <w:rsid w:val="000E7068"/>
    <w:rsid w:val="000E7FE7"/>
    <w:rsid w:val="001021CF"/>
    <w:rsid w:val="00117A25"/>
    <w:rsid w:val="0012383B"/>
    <w:rsid w:val="00124F67"/>
    <w:rsid w:val="00130E1A"/>
    <w:rsid w:val="001326E2"/>
    <w:rsid w:val="00133E0F"/>
    <w:rsid w:val="00137039"/>
    <w:rsid w:val="00137F4B"/>
    <w:rsid w:val="00141152"/>
    <w:rsid w:val="00146436"/>
    <w:rsid w:val="0015511E"/>
    <w:rsid w:val="0016001F"/>
    <w:rsid w:val="0016691F"/>
    <w:rsid w:val="00167236"/>
    <w:rsid w:val="001678D3"/>
    <w:rsid w:val="001A316A"/>
    <w:rsid w:val="001B7229"/>
    <w:rsid w:val="001C1BB8"/>
    <w:rsid w:val="001D033B"/>
    <w:rsid w:val="001E47CF"/>
    <w:rsid w:val="001E5D64"/>
    <w:rsid w:val="001E69B4"/>
    <w:rsid w:val="001F3264"/>
    <w:rsid w:val="0020739E"/>
    <w:rsid w:val="00216374"/>
    <w:rsid w:val="0022631F"/>
    <w:rsid w:val="00243456"/>
    <w:rsid w:val="00244B47"/>
    <w:rsid w:val="0024598A"/>
    <w:rsid w:val="00254104"/>
    <w:rsid w:val="00254960"/>
    <w:rsid w:val="00262572"/>
    <w:rsid w:val="0027769B"/>
    <w:rsid w:val="0028027A"/>
    <w:rsid w:val="00286BD0"/>
    <w:rsid w:val="00287B8B"/>
    <w:rsid w:val="0029262C"/>
    <w:rsid w:val="00293056"/>
    <w:rsid w:val="002A1364"/>
    <w:rsid w:val="002A28A3"/>
    <w:rsid w:val="002A34C4"/>
    <w:rsid w:val="002B1918"/>
    <w:rsid w:val="002B388D"/>
    <w:rsid w:val="002C2421"/>
    <w:rsid w:val="002D31A7"/>
    <w:rsid w:val="002E1549"/>
    <w:rsid w:val="002F482D"/>
    <w:rsid w:val="00306343"/>
    <w:rsid w:val="00311F0F"/>
    <w:rsid w:val="00312462"/>
    <w:rsid w:val="00322173"/>
    <w:rsid w:val="003274B5"/>
    <w:rsid w:val="00342025"/>
    <w:rsid w:val="00354267"/>
    <w:rsid w:val="00355281"/>
    <w:rsid w:val="003554C9"/>
    <w:rsid w:val="00367500"/>
    <w:rsid w:val="00376ABE"/>
    <w:rsid w:val="003B4CCD"/>
    <w:rsid w:val="003B5C18"/>
    <w:rsid w:val="003C1601"/>
    <w:rsid w:val="003C53EB"/>
    <w:rsid w:val="003D25CB"/>
    <w:rsid w:val="003D5154"/>
    <w:rsid w:val="003E2970"/>
    <w:rsid w:val="003F7041"/>
    <w:rsid w:val="0040032C"/>
    <w:rsid w:val="00406215"/>
    <w:rsid w:val="004270C7"/>
    <w:rsid w:val="00450C9B"/>
    <w:rsid w:val="00456D31"/>
    <w:rsid w:val="00460531"/>
    <w:rsid w:val="00460FC5"/>
    <w:rsid w:val="00486EC0"/>
    <w:rsid w:val="004951B8"/>
    <w:rsid w:val="004A0CCA"/>
    <w:rsid w:val="004A39B7"/>
    <w:rsid w:val="004C5722"/>
    <w:rsid w:val="004D2229"/>
    <w:rsid w:val="004D3825"/>
    <w:rsid w:val="004D3E91"/>
    <w:rsid w:val="004D4A2B"/>
    <w:rsid w:val="004D6082"/>
    <w:rsid w:val="004E51D1"/>
    <w:rsid w:val="004F1F9F"/>
    <w:rsid w:val="00511789"/>
    <w:rsid w:val="005202FE"/>
    <w:rsid w:val="00530DF7"/>
    <w:rsid w:val="00533D80"/>
    <w:rsid w:val="00535165"/>
    <w:rsid w:val="00544390"/>
    <w:rsid w:val="00545BF7"/>
    <w:rsid w:val="005479F3"/>
    <w:rsid w:val="00577A0E"/>
    <w:rsid w:val="0058636E"/>
    <w:rsid w:val="00590545"/>
    <w:rsid w:val="005954D8"/>
    <w:rsid w:val="005A0431"/>
    <w:rsid w:val="005A11CE"/>
    <w:rsid w:val="005C2A0B"/>
    <w:rsid w:val="005E1A36"/>
    <w:rsid w:val="005E648B"/>
    <w:rsid w:val="005F4BB3"/>
    <w:rsid w:val="005F4BC3"/>
    <w:rsid w:val="0060782E"/>
    <w:rsid w:val="00607A23"/>
    <w:rsid w:val="006109D1"/>
    <w:rsid w:val="00612C57"/>
    <w:rsid w:val="0061649E"/>
    <w:rsid w:val="00616F96"/>
    <w:rsid w:val="00625787"/>
    <w:rsid w:val="006325AF"/>
    <w:rsid w:val="006408FD"/>
    <w:rsid w:val="00641790"/>
    <w:rsid w:val="0066313C"/>
    <w:rsid w:val="006704B9"/>
    <w:rsid w:val="006714FF"/>
    <w:rsid w:val="00677EB3"/>
    <w:rsid w:val="006B590A"/>
    <w:rsid w:val="006E0B6A"/>
    <w:rsid w:val="006E0EEB"/>
    <w:rsid w:val="006E24C7"/>
    <w:rsid w:val="00711962"/>
    <w:rsid w:val="0071206A"/>
    <w:rsid w:val="0071480A"/>
    <w:rsid w:val="00715AC7"/>
    <w:rsid w:val="00715F03"/>
    <w:rsid w:val="00724A8A"/>
    <w:rsid w:val="00767EE4"/>
    <w:rsid w:val="00772DE1"/>
    <w:rsid w:val="007A012F"/>
    <w:rsid w:val="007A16FD"/>
    <w:rsid w:val="007A6AA8"/>
    <w:rsid w:val="007B1673"/>
    <w:rsid w:val="007B50AC"/>
    <w:rsid w:val="007B6B52"/>
    <w:rsid w:val="007C09E4"/>
    <w:rsid w:val="007C2722"/>
    <w:rsid w:val="007C63EC"/>
    <w:rsid w:val="007D1294"/>
    <w:rsid w:val="007D3773"/>
    <w:rsid w:val="007D5D8D"/>
    <w:rsid w:val="007E0A73"/>
    <w:rsid w:val="007E1AD3"/>
    <w:rsid w:val="007F1CDD"/>
    <w:rsid w:val="007F6926"/>
    <w:rsid w:val="007F759B"/>
    <w:rsid w:val="0080050A"/>
    <w:rsid w:val="00820AC7"/>
    <w:rsid w:val="00831756"/>
    <w:rsid w:val="00836AE1"/>
    <w:rsid w:val="0085552D"/>
    <w:rsid w:val="00857DE6"/>
    <w:rsid w:val="00861C43"/>
    <w:rsid w:val="00865793"/>
    <w:rsid w:val="00870E15"/>
    <w:rsid w:val="0087220F"/>
    <w:rsid w:val="00872DA3"/>
    <w:rsid w:val="00876C8F"/>
    <w:rsid w:val="008900B6"/>
    <w:rsid w:val="008A6BBD"/>
    <w:rsid w:val="008B127B"/>
    <w:rsid w:val="008B5C71"/>
    <w:rsid w:val="009067FF"/>
    <w:rsid w:val="00917BC2"/>
    <w:rsid w:val="00930471"/>
    <w:rsid w:val="00933845"/>
    <w:rsid w:val="0093385E"/>
    <w:rsid w:val="00936175"/>
    <w:rsid w:val="009436CB"/>
    <w:rsid w:val="00950647"/>
    <w:rsid w:val="0097634C"/>
    <w:rsid w:val="00983351"/>
    <w:rsid w:val="009A40A0"/>
    <w:rsid w:val="009A6A76"/>
    <w:rsid w:val="009B6F70"/>
    <w:rsid w:val="009D3C62"/>
    <w:rsid w:val="009F13F4"/>
    <w:rsid w:val="00A06392"/>
    <w:rsid w:val="00A06C23"/>
    <w:rsid w:val="00A41812"/>
    <w:rsid w:val="00A4355F"/>
    <w:rsid w:val="00A53205"/>
    <w:rsid w:val="00A53344"/>
    <w:rsid w:val="00A61354"/>
    <w:rsid w:val="00A614C2"/>
    <w:rsid w:val="00A6399F"/>
    <w:rsid w:val="00A6442C"/>
    <w:rsid w:val="00A75247"/>
    <w:rsid w:val="00A825FF"/>
    <w:rsid w:val="00A836A6"/>
    <w:rsid w:val="00A929D4"/>
    <w:rsid w:val="00AA259A"/>
    <w:rsid w:val="00AB0B2D"/>
    <w:rsid w:val="00AD0896"/>
    <w:rsid w:val="00AE4F6F"/>
    <w:rsid w:val="00AF44C5"/>
    <w:rsid w:val="00B06B44"/>
    <w:rsid w:val="00B22B8B"/>
    <w:rsid w:val="00B46084"/>
    <w:rsid w:val="00B51748"/>
    <w:rsid w:val="00B63655"/>
    <w:rsid w:val="00B7438B"/>
    <w:rsid w:val="00B8494E"/>
    <w:rsid w:val="00B85747"/>
    <w:rsid w:val="00B919A1"/>
    <w:rsid w:val="00B92FA7"/>
    <w:rsid w:val="00B9659A"/>
    <w:rsid w:val="00B96BAB"/>
    <w:rsid w:val="00BB3759"/>
    <w:rsid w:val="00BB6A47"/>
    <w:rsid w:val="00BC358D"/>
    <w:rsid w:val="00BC3759"/>
    <w:rsid w:val="00BE0165"/>
    <w:rsid w:val="00BF538F"/>
    <w:rsid w:val="00C05183"/>
    <w:rsid w:val="00C21697"/>
    <w:rsid w:val="00C30FDB"/>
    <w:rsid w:val="00C32DD0"/>
    <w:rsid w:val="00C55E4F"/>
    <w:rsid w:val="00C562EC"/>
    <w:rsid w:val="00C759B0"/>
    <w:rsid w:val="00C87066"/>
    <w:rsid w:val="00C912D3"/>
    <w:rsid w:val="00C97917"/>
    <w:rsid w:val="00CA60EE"/>
    <w:rsid w:val="00CC1227"/>
    <w:rsid w:val="00CC494F"/>
    <w:rsid w:val="00CC6639"/>
    <w:rsid w:val="00CC76C5"/>
    <w:rsid w:val="00CD0E1A"/>
    <w:rsid w:val="00CD4BFB"/>
    <w:rsid w:val="00CE1DC9"/>
    <w:rsid w:val="00CF0010"/>
    <w:rsid w:val="00CF13B0"/>
    <w:rsid w:val="00D016E9"/>
    <w:rsid w:val="00D10ABB"/>
    <w:rsid w:val="00D304A5"/>
    <w:rsid w:val="00D31B87"/>
    <w:rsid w:val="00D31FCA"/>
    <w:rsid w:val="00D47764"/>
    <w:rsid w:val="00D53024"/>
    <w:rsid w:val="00D74A02"/>
    <w:rsid w:val="00D9773C"/>
    <w:rsid w:val="00DA169D"/>
    <w:rsid w:val="00DA3E74"/>
    <w:rsid w:val="00DA49E6"/>
    <w:rsid w:val="00DA6B0D"/>
    <w:rsid w:val="00DB2C1A"/>
    <w:rsid w:val="00DB4134"/>
    <w:rsid w:val="00DB520F"/>
    <w:rsid w:val="00DD24C3"/>
    <w:rsid w:val="00DE3A08"/>
    <w:rsid w:val="00DF0045"/>
    <w:rsid w:val="00DF5D09"/>
    <w:rsid w:val="00DF73A9"/>
    <w:rsid w:val="00E34F54"/>
    <w:rsid w:val="00E41DD8"/>
    <w:rsid w:val="00E437DD"/>
    <w:rsid w:val="00E459FA"/>
    <w:rsid w:val="00E47209"/>
    <w:rsid w:val="00E507A2"/>
    <w:rsid w:val="00E5621C"/>
    <w:rsid w:val="00E62FB6"/>
    <w:rsid w:val="00E965F0"/>
    <w:rsid w:val="00EA7D13"/>
    <w:rsid w:val="00EB4CCB"/>
    <w:rsid w:val="00ED54C8"/>
    <w:rsid w:val="00ED58AB"/>
    <w:rsid w:val="00ED6487"/>
    <w:rsid w:val="00EE4FA3"/>
    <w:rsid w:val="00EE65AC"/>
    <w:rsid w:val="00EF4318"/>
    <w:rsid w:val="00EF6F90"/>
    <w:rsid w:val="00F032A3"/>
    <w:rsid w:val="00F17D75"/>
    <w:rsid w:val="00F24904"/>
    <w:rsid w:val="00F24EFE"/>
    <w:rsid w:val="00F32E48"/>
    <w:rsid w:val="00F65732"/>
    <w:rsid w:val="00F80392"/>
    <w:rsid w:val="00F82383"/>
    <w:rsid w:val="00FA17A9"/>
    <w:rsid w:val="00FA7606"/>
    <w:rsid w:val="00FB3A1C"/>
    <w:rsid w:val="00FB3AFB"/>
    <w:rsid w:val="00FD1DF4"/>
    <w:rsid w:val="00FF4276"/>
    <w:rsid w:val="00FF5036"/>
    <w:rsid w:val="00FF59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17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577A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semiHidden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styleId="1-1">
    <w:name w:val="Medium Shading 1 Accent 1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4E51D1"/>
  </w:style>
  <w:style w:type="table" w:styleId="2-2">
    <w:name w:val="Medium Shading 2 Accent 2"/>
    <w:basedOn w:val="a1"/>
    <w:uiPriority w:val="64"/>
    <w:rsid w:val="004E51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Grid Accent 2"/>
    <w:basedOn w:val="a1"/>
    <w:uiPriority w:val="73"/>
    <w:rsid w:val="004E51D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2">
    <w:name w:val="Medium Shading 1 Accent 2"/>
    <w:basedOn w:val="a1"/>
    <w:uiPriority w:val="63"/>
    <w:rsid w:val="004E51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17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577A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semiHidden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styleId="1-1">
    <w:name w:val="Medium Shading 1 Accent 1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4E51D1"/>
  </w:style>
  <w:style w:type="table" w:styleId="2-2">
    <w:name w:val="Medium Shading 2 Accent 2"/>
    <w:basedOn w:val="a1"/>
    <w:uiPriority w:val="64"/>
    <w:rsid w:val="004E51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Grid Accent 2"/>
    <w:basedOn w:val="a1"/>
    <w:uiPriority w:val="73"/>
    <w:rsid w:val="004E51D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2">
    <w:name w:val="Medium Shading 1 Accent 2"/>
    <w:basedOn w:val="a1"/>
    <w:uiPriority w:val="63"/>
    <w:rsid w:val="004E51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www.streamitup.com/TEMP/matantests/example.doc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avivha/Lecturer-Schedul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97311E6-5688-4CB4-9EFE-82894ED5D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</Template>
  <TotalTime>0</TotalTime>
  <Pages>11</Pages>
  <Words>1429</Words>
  <Characters>7145</Characters>
  <Application>Microsoft Office Word</Application>
  <DocSecurity>4</DocSecurity>
  <Lines>59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avichaich</cp:lastModifiedBy>
  <cp:revision>2</cp:revision>
  <cp:lastPrinted>2012-11-03T20:01:00Z</cp:lastPrinted>
  <dcterms:created xsi:type="dcterms:W3CDTF">2013-04-07T16:46:00Z</dcterms:created>
  <dcterms:modified xsi:type="dcterms:W3CDTF">2013-04-07T16:46:00Z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